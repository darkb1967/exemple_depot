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49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50"/>
        <w:gridCol w:w="3215"/>
      </w:tblGrid>
      <w:tr w:rsidR="00D41884" w14:paraId="0552A29F" w14:textId="77777777" w:rsidTr="00EE1684">
        <w:trPr>
          <w:jc w:val="center"/>
        </w:trPr>
        <w:tc>
          <w:tcPr>
            <w:tcW w:w="7238" w:type="dxa"/>
          </w:tcPr>
          <w:p w14:paraId="2AE4ACBE" w14:textId="77777777" w:rsidR="00EA2CC6" w:rsidRPr="006277C7" w:rsidRDefault="00000000" w:rsidP="004C1ABD">
            <w:pPr>
              <w:rPr>
                <w:rFonts w:cstheme="minorHAnsi"/>
                <w:b/>
                <w:color w:val="0E57C4" w:themeColor="background2" w:themeShade="8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sdt>
              <w:sdtPr>
                <w:rPr>
                  <w:rFonts w:cstheme="minorHAnsi"/>
                  <w:b/>
                  <w:color w:val="0E57C4" w:themeColor="background2" w:themeShade="80"/>
                  <w:sz w:val="32"/>
                  <w14:shadow w14:blurRad="50800" w14:dist="38100" w14:dir="2700000" w14:sx="100000" w14:sy="100000" w14:kx="0" w14:ky="0" w14:algn="tl">
                    <w14:schemeClr w14:val="bg1">
                      <w14:alpha w14:val="60000"/>
                      <w14:lumMod w14:val="50000"/>
                    </w14:schemeClr>
                  </w14:shadow>
                </w:rPr>
                <w:alias w:val="Objet "/>
                <w:tag w:val=""/>
                <w:id w:val="-1993170328"/>
                <w:placeholder>
                  <w:docPart w:val="6E83BD82DF3547ECA30FCD922AB4E8C7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EA2CC6" w:rsidRPr="006277C7">
                  <w:rPr>
                    <w:rFonts w:cstheme="minorHAnsi"/>
                    <w:b/>
                    <w:color w:val="0E57C4" w:themeColor="background2" w:themeShade="80"/>
                    <w:sz w:val="32"/>
                    <w14:shadow w14:blurRad="50800" w14:dist="38100" w14:dir="2700000" w14:sx="100000" w14:sy="100000" w14:kx="0" w14:ky="0" w14:algn="tl">
                      <w14:schemeClr w14:val="bg1">
                        <w14:alpha w14:val="60000"/>
                        <w14:lumMod w14:val="50000"/>
                      </w14:schemeClr>
                    </w14:shadow>
                  </w:rPr>
                  <w:t>Conception &amp; Développement Informatique</w:t>
                </w:r>
              </w:sdtContent>
            </w:sdt>
          </w:p>
          <w:sdt>
            <w:sdtPr>
              <w:rPr>
                <w:rStyle w:val="Sous-titreCar"/>
                <w:b/>
                <w:color w:val="498CF1" w:themeColor="background2" w:themeShade="BF"/>
              </w:rPr>
              <w:alias w:val="Catégorie "/>
              <w:tag w:val=""/>
              <w:id w:val="-1909834113"/>
              <w:placeholder>
                <w:docPart w:val="755391F716094C4B9D12D58EBB9C4F2C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p w14:paraId="21C3AD12" w14:textId="52AD0ED0" w:rsidR="00D41884" w:rsidRPr="00553A26" w:rsidRDefault="005C09E1" w:rsidP="00952F18">
                <w:pPr>
                  <w:rPr>
                    <w:b/>
                    <w:caps/>
                    <w:color w:val="3476B1" w:themeColor="accent1" w:themeShade="BF"/>
                    <w:spacing w:val="10"/>
                    <w:sz w:val="21"/>
                    <w:szCs w:val="21"/>
                  </w:rPr>
                </w:pPr>
                <w:r>
                  <w:rPr>
                    <w:rStyle w:val="Sous-titreCar"/>
                    <w:b/>
                    <w:color w:val="498CF1" w:themeColor="background2" w:themeShade="BF"/>
                  </w:rPr>
                  <w:t>Développer la partie dynamique des interfacesutilisateur web</w:t>
                </w:r>
              </w:p>
            </w:sdtContent>
          </w:sdt>
        </w:tc>
        <w:tc>
          <w:tcPr>
            <w:tcW w:w="3123" w:type="dxa"/>
          </w:tcPr>
          <w:sdt>
            <w:sdtPr>
              <w:rPr>
                <w:rStyle w:val="Accentuation"/>
                <w:color w:val="7F7F7F" w:themeColor="text1" w:themeTint="8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alias w:val="État "/>
              <w:tag w:val=""/>
              <w:id w:val="-255588956"/>
              <w:placeholder>
                <w:docPart w:val="3F0ED5CD27394504A0F4E3F43972D3A8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p w14:paraId="6AD36048" w14:textId="722F6112" w:rsidR="00553A26" w:rsidRDefault="00994EC1" w:rsidP="00553A26">
                <w:pPr>
                  <w:jc w:val="right"/>
                  <w:rPr>
                    <w:rStyle w:val="Accentuation"/>
                    <w:color w:val="808080" w:themeColor="background1" w:themeShade="80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w:pPr>
                <w:r>
                  <w:rPr>
                    <w:rStyle w:val="Accentuation"/>
                    <w:caps w:val="0"/>
                    <w:color w:val="7F7F7F" w:themeColor="text1" w:themeTint="80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>É</w:t>
                </w:r>
                <w:r>
                  <w:rPr>
                    <w:rStyle w:val="Accentuation"/>
                    <w:color w:val="7F7F7F" w:themeColor="text1" w:themeTint="80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>valuation formative</w:t>
                </w:r>
              </w:p>
            </w:sdtContent>
          </w:sdt>
          <w:p w14:paraId="4A2194B4" w14:textId="77777777" w:rsidR="00D41884" w:rsidRPr="004C1ABD" w:rsidRDefault="00D41884" w:rsidP="004C1ABD">
            <w:pPr>
              <w:jc w:val="right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</w:p>
        </w:tc>
      </w:tr>
    </w:tbl>
    <w:p w14:paraId="4E357073" w14:textId="77777777" w:rsidR="00F04ED4" w:rsidRDefault="00F04ED4" w:rsidP="00F04ED4"/>
    <w:p w14:paraId="7327B893" w14:textId="77777777" w:rsidR="00EE1684" w:rsidRDefault="00EE1684" w:rsidP="00F04ED4"/>
    <w:sdt>
      <w:sdtPr>
        <w:rPr>
          <w:rStyle w:val="TitreCar"/>
          <w:rFonts w:ascii="Cambria" w:hAnsi="Cambria" w:cstheme="minorHAnsi"/>
          <w:bCs/>
          <w:caps w:val="0"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alias w:val="Titre "/>
        <w:tag w:val=""/>
        <w:id w:val="1231505261"/>
        <w:placeholder>
          <w:docPart w:val="12C7343BDF664FAAB63A1E6EF7B2B78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55E0E692" w14:textId="63FE694F" w:rsidR="00F04ED4" w:rsidRPr="00A82176" w:rsidRDefault="00952F18" w:rsidP="00F04ED4">
          <w:pPr>
            <w:jc w:val="center"/>
            <w:rPr>
              <w:rStyle w:val="TitreCar"/>
              <w:rFonts w:ascii="Cambria" w:hAnsi="Cambria" w:cstheme="minorHAnsi"/>
              <w:bCs/>
              <w:caps w:val="0"/>
              <w:color w:val="000000" w:themeColor="text1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  <w:r>
            <w:rPr>
              <w:rStyle w:val="TitreCar"/>
              <w:rFonts w:ascii="Cambria" w:hAnsi="Cambria" w:cstheme="minorHAnsi"/>
              <w:bCs/>
              <w:caps w:val="0"/>
              <w:color w:val="000000" w:themeColor="text1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Évaluation Web Frontend</w:t>
          </w:r>
        </w:p>
      </w:sdtContent>
    </w:sdt>
    <w:sdt>
      <w:sdtPr>
        <w:rPr>
          <w:color w:val="595959" w:themeColor="text1" w:themeTint="A6"/>
        </w:rPr>
        <w:alias w:val="Résumé"/>
        <w:tag w:val=""/>
        <w:id w:val="2014100915"/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p w14:paraId="2FFA62F4" w14:textId="144B0079" w:rsidR="00937CFA" w:rsidRPr="00A82176" w:rsidRDefault="003C707D" w:rsidP="00937CFA">
          <w:pPr>
            <w:jc w:val="center"/>
            <w:rPr>
              <w:color w:val="595959" w:themeColor="text1" w:themeTint="A6"/>
            </w:rPr>
          </w:pPr>
          <w:r>
            <w:rPr>
              <w:color w:val="595959" w:themeColor="text1" w:themeTint="A6"/>
            </w:rPr>
            <w:t xml:space="preserve">DWWM : </w:t>
          </w:r>
          <w:r w:rsidR="00952F18">
            <w:rPr>
              <w:color w:val="595959" w:themeColor="text1" w:themeTint="A6"/>
            </w:rPr>
            <w:t>Niveau 1</w:t>
          </w:r>
        </w:p>
      </w:sdtContent>
    </w:sdt>
    <w:p w14:paraId="33B30468" w14:textId="77777777" w:rsidR="000B1D94" w:rsidRDefault="000B1D94" w:rsidP="00937CFA">
      <w:pPr>
        <w:jc w:val="center"/>
        <w:rPr>
          <w:color w:val="808080" w:themeColor="background1" w:themeShade="80"/>
        </w:rPr>
      </w:pPr>
    </w:p>
    <w:sdt>
      <w:sdtPr>
        <w:rPr>
          <w:b/>
          <w:bCs/>
          <w:caps w:val="0"/>
          <w:color w:val="auto"/>
          <w:spacing w:val="0"/>
          <w:sz w:val="21"/>
          <w:szCs w:val="21"/>
        </w:rPr>
        <w:id w:val="2030680347"/>
        <w:docPartObj>
          <w:docPartGallery w:val="Table of Contents"/>
          <w:docPartUnique/>
        </w:docPartObj>
      </w:sdtPr>
      <w:sdtEndPr>
        <w:rPr>
          <w:b w:val="0"/>
          <w:bCs w:val="0"/>
          <w:sz w:val="20"/>
          <w:szCs w:val="20"/>
        </w:rPr>
      </w:sdtEndPr>
      <w:sdtContent>
        <w:p w14:paraId="75BCD47B" w14:textId="77777777" w:rsidR="00F04ED4" w:rsidRDefault="00937CFA" w:rsidP="002B5A68">
          <w:pPr>
            <w:pStyle w:val="En-ttedetabledesmatires"/>
          </w:pPr>
          <w:r>
            <w:t>Contenu</w:t>
          </w:r>
        </w:p>
        <w:p w14:paraId="0015A566" w14:textId="2DE73BDE" w:rsidR="00B610F5" w:rsidRDefault="00F04ED4">
          <w:pPr>
            <w:pStyle w:val="TM1"/>
            <w:tabs>
              <w:tab w:val="right" w:leader="dot" w:pos="10763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2838184" w:history="1">
            <w:r w:rsidR="00B610F5" w:rsidRPr="0066344B">
              <w:rPr>
                <w:rStyle w:val="Lienhypertexte"/>
                <w:noProof/>
              </w:rPr>
              <w:t>Contexte de l’évaluation</w:t>
            </w:r>
            <w:r w:rsidR="00B610F5">
              <w:rPr>
                <w:noProof/>
                <w:webHidden/>
              </w:rPr>
              <w:tab/>
            </w:r>
            <w:r w:rsidR="00B610F5">
              <w:rPr>
                <w:noProof/>
                <w:webHidden/>
              </w:rPr>
              <w:fldChar w:fldCharType="begin"/>
            </w:r>
            <w:r w:rsidR="00B610F5">
              <w:rPr>
                <w:noProof/>
                <w:webHidden/>
              </w:rPr>
              <w:instrText xml:space="preserve"> PAGEREF _Toc192838184 \h </w:instrText>
            </w:r>
            <w:r w:rsidR="00B610F5">
              <w:rPr>
                <w:noProof/>
                <w:webHidden/>
              </w:rPr>
            </w:r>
            <w:r w:rsidR="00B610F5">
              <w:rPr>
                <w:noProof/>
                <w:webHidden/>
              </w:rPr>
              <w:fldChar w:fldCharType="separate"/>
            </w:r>
            <w:r w:rsidR="00B610F5">
              <w:rPr>
                <w:noProof/>
                <w:webHidden/>
              </w:rPr>
              <w:t>1</w:t>
            </w:r>
            <w:r w:rsidR="00B610F5">
              <w:rPr>
                <w:noProof/>
                <w:webHidden/>
              </w:rPr>
              <w:fldChar w:fldCharType="end"/>
            </w:r>
          </w:hyperlink>
        </w:p>
        <w:p w14:paraId="5976FBEA" w14:textId="37F8352D" w:rsidR="00B610F5" w:rsidRDefault="00B610F5">
          <w:pPr>
            <w:pStyle w:val="TM1"/>
            <w:tabs>
              <w:tab w:val="right" w:leader="dot" w:pos="10763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2838185" w:history="1">
            <w:r w:rsidRPr="0066344B">
              <w:rPr>
                <w:rStyle w:val="Lienhypertexte"/>
                <w:noProof/>
              </w:rPr>
              <w:t>Travail à réaliser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_Toc192838185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B3340" w14:textId="1EBECF49" w:rsidR="00B610F5" w:rsidRDefault="00B610F5">
          <w:pPr>
            <w:pStyle w:val="TM2"/>
            <w:tabs>
              <w:tab w:val="right" w:leader="dot" w:pos="10763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2838186" w:history="1">
            <w:r w:rsidRPr="0066344B">
              <w:rPr>
                <w:rStyle w:val="Lienhypertexte"/>
                <w:noProof/>
              </w:rPr>
              <w:t>Styliser le formulaire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_Toc192838186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9ED4C" w14:textId="0C601BB9" w:rsidR="00B610F5" w:rsidRDefault="00B610F5">
          <w:pPr>
            <w:pStyle w:val="TM2"/>
            <w:tabs>
              <w:tab w:val="right" w:leader="dot" w:pos="10763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2838187" w:history="1">
            <w:r w:rsidRPr="0066344B">
              <w:rPr>
                <w:rStyle w:val="Lienhypertexte"/>
                <w:noProof/>
              </w:rPr>
              <w:t>Ajouter votre Prénom et votre 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_Toc192838187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16EA7" w14:textId="1BEE2B5D" w:rsidR="00B610F5" w:rsidRDefault="00B610F5">
          <w:pPr>
            <w:pStyle w:val="TM2"/>
            <w:tabs>
              <w:tab w:val="right" w:leader="dot" w:pos="10763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2838188" w:history="1">
            <w:r w:rsidRPr="0066344B">
              <w:rPr>
                <w:rStyle w:val="Lienhypertexte"/>
                <w:noProof/>
              </w:rPr>
              <w:t>Contrôler le formulaire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_Toc192838188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EC1D4" w14:textId="3EF8F0D5" w:rsidR="00B610F5" w:rsidRDefault="00B610F5">
          <w:pPr>
            <w:pStyle w:val="TM1"/>
            <w:tabs>
              <w:tab w:val="right" w:leader="dot" w:pos="10763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2838189" w:history="1">
            <w:r w:rsidRPr="0066344B">
              <w:rPr>
                <w:rStyle w:val="Lienhypertexte"/>
                <w:noProof/>
              </w:rPr>
              <w:t>Restitution du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_Toc192838189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119CD" w14:textId="264EAE98" w:rsidR="00D41884" w:rsidRDefault="00F04ED4" w:rsidP="00F04ED4">
          <w:r>
            <w:rPr>
              <w:b/>
              <w:bCs/>
            </w:rPr>
            <w:fldChar w:fldCharType="end"/>
          </w:r>
        </w:p>
      </w:sdtContent>
    </w:sdt>
    <w:p w14:paraId="2A879CC0" w14:textId="77777777" w:rsidR="003657DA" w:rsidRDefault="00F04ED4" w:rsidP="00584537">
      <w:r>
        <w:br w:type="page"/>
      </w:r>
    </w:p>
    <w:p w14:paraId="2F952BF8" w14:textId="63BB2FFB" w:rsidR="00227747" w:rsidRPr="002B5A68" w:rsidRDefault="00087E7F" w:rsidP="002B5A68">
      <w:pPr>
        <w:pStyle w:val="Titre1"/>
      </w:pPr>
      <w:bookmarkStart w:id="0" w:name="_Toc192838184"/>
      <w:r>
        <w:lastRenderedPageBreak/>
        <w:t>Contexte de l’évaluation</w:t>
      </w:r>
      <w:bookmarkEnd w:id="0"/>
    </w:p>
    <w:p w14:paraId="08C4A81B" w14:textId="36CFA6B7" w:rsidR="00BC5D2A" w:rsidRPr="00312551" w:rsidRDefault="007163F1" w:rsidP="00357A0E">
      <w:pPr>
        <w:rPr>
          <w:sz w:val="22"/>
          <w:szCs w:val="22"/>
        </w:rPr>
      </w:pPr>
      <w:r w:rsidRPr="00312551">
        <w:rPr>
          <w:sz w:val="22"/>
          <w:szCs w:val="22"/>
        </w:rPr>
        <w:t xml:space="preserve">Vous </w:t>
      </w:r>
      <w:r w:rsidR="0098027B" w:rsidRPr="00312551">
        <w:rPr>
          <w:sz w:val="22"/>
          <w:szCs w:val="22"/>
        </w:rPr>
        <w:t>avez la charge</w:t>
      </w:r>
      <w:r w:rsidRPr="00312551">
        <w:rPr>
          <w:sz w:val="22"/>
          <w:szCs w:val="22"/>
        </w:rPr>
        <w:t xml:space="preserve"> de </w:t>
      </w:r>
      <w:r w:rsidR="0098027B" w:rsidRPr="00312551">
        <w:rPr>
          <w:sz w:val="22"/>
          <w:szCs w:val="22"/>
        </w:rPr>
        <w:t>réaliser</w:t>
      </w:r>
      <w:r w:rsidRPr="00312551">
        <w:rPr>
          <w:sz w:val="22"/>
          <w:szCs w:val="22"/>
        </w:rPr>
        <w:t xml:space="preserve"> la partie frontend d’une fonctionnalité </w:t>
      </w:r>
      <w:r w:rsidR="00826A16" w:rsidRPr="00312551">
        <w:rPr>
          <w:sz w:val="22"/>
          <w:szCs w:val="22"/>
        </w:rPr>
        <w:t>d’inscription</w:t>
      </w:r>
      <w:r w:rsidR="00D84151" w:rsidRPr="00312551">
        <w:rPr>
          <w:sz w:val="22"/>
          <w:szCs w:val="22"/>
        </w:rPr>
        <w:t xml:space="preserve"> à un site web</w:t>
      </w:r>
      <w:r w:rsidR="0098027B" w:rsidRPr="00312551">
        <w:rPr>
          <w:sz w:val="22"/>
          <w:szCs w:val="22"/>
        </w:rPr>
        <w:t>.</w:t>
      </w:r>
    </w:p>
    <w:p w14:paraId="330F627C" w14:textId="5D8D88DA" w:rsidR="0098027B" w:rsidRPr="00312551" w:rsidRDefault="0098027B" w:rsidP="00357A0E">
      <w:pPr>
        <w:rPr>
          <w:sz w:val="22"/>
          <w:szCs w:val="22"/>
        </w:rPr>
      </w:pPr>
      <w:r w:rsidRPr="00312551">
        <w:rPr>
          <w:sz w:val="22"/>
          <w:szCs w:val="22"/>
        </w:rPr>
        <w:t>Votre travail consiste à styliser</w:t>
      </w:r>
      <w:r w:rsidR="00D84151" w:rsidRPr="00312551">
        <w:rPr>
          <w:sz w:val="22"/>
          <w:szCs w:val="22"/>
        </w:rPr>
        <w:t xml:space="preserve">, </w:t>
      </w:r>
      <w:r w:rsidRPr="00312551">
        <w:rPr>
          <w:sz w:val="22"/>
          <w:szCs w:val="22"/>
        </w:rPr>
        <w:t>dynamiser</w:t>
      </w:r>
      <w:r w:rsidR="00D84151" w:rsidRPr="00312551">
        <w:rPr>
          <w:sz w:val="22"/>
          <w:szCs w:val="22"/>
        </w:rPr>
        <w:t xml:space="preserve"> et contrôler les données d’</w:t>
      </w:r>
      <w:r w:rsidRPr="00312551">
        <w:rPr>
          <w:sz w:val="22"/>
          <w:szCs w:val="22"/>
        </w:rPr>
        <w:t>un formulaire existant.</w:t>
      </w:r>
    </w:p>
    <w:p w14:paraId="112AF60D" w14:textId="76F8E6F0" w:rsidR="00CA3F3A" w:rsidRPr="00312551" w:rsidRDefault="002C6727" w:rsidP="00357A0E">
      <w:pPr>
        <w:rPr>
          <w:sz w:val="22"/>
          <w:szCs w:val="22"/>
        </w:rPr>
      </w:pPr>
      <w:r w:rsidRPr="00312551">
        <w:rPr>
          <w:sz w:val="22"/>
          <w:szCs w:val="22"/>
        </w:rPr>
        <w:t xml:space="preserve">Un Kit de démarrage vous est fourni et contient </w:t>
      </w:r>
      <w:r w:rsidR="00CA3F3A" w:rsidRPr="00312551">
        <w:rPr>
          <w:sz w:val="22"/>
          <w:szCs w:val="22"/>
        </w:rPr>
        <w:t xml:space="preserve">3 fichiers </w:t>
      </w:r>
      <w:r w:rsidRPr="00312551">
        <w:rPr>
          <w:sz w:val="22"/>
          <w:szCs w:val="22"/>
        </w:rPr>
        <w:t>:</w:t>
      </w:r>
      <w:r w:rsidR="00CA3F3A" w:rsidRPr="00312551">
        <w:rPr>
          <w:sz w:val="22"/>
          <w:szCs w:val="22"/>
        </w:rPr>
        <w:t xml:space="preserve"> </w:t>
      </w:r>
      <w:r w:rsidR="00CA3F3A" w:rsidRPr="00312551">
        <w:rPr>
          <w:b/>
          <w:bCs/>
          <w:sz w:val="22"/>
          <w:szCs w:val="22"/>
        </w:rPr>
        <w:t>index.html</w:t>
      </w:r>
      <w:r w:rsidR="00CA3F3A" w:rsidRPr="00312551">
        <w:rPr>
          <w:sz w:val="22"/>
          <w:szCs w:val="22"/>
        </w:rPr>
        <w:t xml:space="preserve">, </w:t>
      </w:r>
      <w:r w:rsidR="00CA3F3A" w:rsidRPr="00312551">
        <w:rPr>
          <w:b/>
          <w:bCs/>
          <w:sz w:val="22"/>
          <w:szCs w:val="22"/>
        </w:rPr>
        <w:t>style.css</w:t>
      </w:r>
      <w:r w:rsidR="00CA3F3A" w:rsidRPr="00312551">
        <w:rPr>
          <w:sz w:val="22"/>
          <w:szCs w:val="22"/>
        </w:rPr>
        <w:t xml:space="preserve"> et </w:t>
      </w:r>
      <w:r w:rsidR="00CA3F3A" w:rsidRPr="00312551">
        <w:rPr>
          <w:b/>
          <w:bCs/>
          <w:sz w:val="22"/>
          <w:szCs w:val="22"/>
        </w:rPr>
        <w:t>main.js</w:t>
      </w:r>
    </w:p>
    <w:p w14:paraId="7B71D392" w14:textId="4C62BAA4" w:rsidR="008C01C0" w:rsidRPr="00312551" w:rsidRDefault="00CA3F3A" w:rsidP="000635EF">
      <w:pPr>
        <w:pStyle w:val="Paragraphedeliste"/>
        <w:numPr>
          <w:ilvl w:val="0"/>
          <w:numId w:val="10"/>
        </w:numPr>
        <w:rPr>
          <w:color w:val="C00000"/>
          <w:sz w:val="22"/>
          <w:szCs w:val="22"/>
        </w:rPr>
      </w:pPr>
      <w:r w:rsidRPr="00312551">
        <w:rPr>
          <w:color w:val="C00000"/>
          <w:sz w:val="22"/>
          <w:szCs w:val="22"/>
        </w:rPr>
        <w:t>L’arborescence des fichiers ne doit pas être modifiée.</w:t>
      </w:r>
      <w:r w:rsidR="002C6727" w:rsidRPr="00312551">
        <w:rPr>
          <w:color w:val="C00000"/>
          <w:sz w:val="22"/>
          <w:szCs w:val="22"/>
        </w:rPr>
        <w:t xml:space="preserve"> </w:t>
      </w:r>
    </w:p>
    <w:p w14:paraId="6609DC7A" w14:textId="1A18E571" w:rsidR="000635EF" w:rsidRPr="00312551" w:rsidRDefault="000635EF" w:rsidP="000635EF">
      <w:pPr>
        <w:pStyle w:val="Paragraphedeliste"/>
        <w:numPr>
          <w:ilvl w:val="0"/>
          <w:numId w:val="10"/>
        </w:numPr>
        <w:rPr>
          <w:color w:val="C00000"/>
          <w:sz w:val="22"/>
          <w:szCs w:val="22"/>
        </w:rPr>
      </w:pPr>
      <w:r w:rsidRPr="00312551">
        <w:rPr>
          <w:color w:val="C00000"/>
          <w:sz w:val="22"/>
          <w:szCs w:val="22"/>
        </w:rPr>
        <w:t>Le contenu de l</w:t>
      </w:r>
      <w:r w:rsidR="009D7F2E" w:rsidRPr="00312551">
        <w:rPr>
          <w:color w:val="C00000"/>
          <w:sz w:val="22"/>
          <w:szCs w:val="22"/>
        </w:rPr>
        <w:t>a</w:t>
      </w:r>
      <w:r w:rsidRPr="00312551">
        <w:rPr>
          <w:color w:val="C00000"/>
          <w:sz w:val="22"/>
          <w:szCs w:val="22"/>
        </w:rPr>
        <w:t xml:space="preserve"> page (tout ce qui est dans &lt;body&gt;) </w:t>
      </w:r>
      <w:r w:rsidRPr="00312551">
        <w:rPr>
          <w:b/>
          <w:bCs/>
          <w:color w:val="C00000"/>
          <w:sz w:val="22"/>
          <w:szCs w:val="22"/>
        </w:rPr>
        <w:t>ne peut être modifié que par des instructions JavaScript</w:t>
      </w:r>
      <w:r w:rsidRPr="00312551">
        <w:rPr>
          <w:color w:val="C00000"/>
          <w:sz w:val="22"/>
          <w:szCs w:val="22"/>
        </w:rPr>
        <w:t xml:space="preserve"> que vous implémenterez dans le fichier </w:t>
      </w:r>
      <w:r w:rsidRPr="00312551">
        <w:rPr>
          <w:b/>
          <w:bCs/>
          <w:color w:val="C00000"/>
          <w:sz w:val="22"/>
          <w:szCs w:val="22"/>
        </w:rPr>
        <w:t>main.js</w:t>
      </w:r>
      <w:r w:rsidRPr="00312551">
        <w:rPr>
          <w:color w:val="C00000"/>
          <w:sz w:val="22"/>
          <w:szCs w:val="22"/>
        </w:rPr>
        <w:t>.</w:t>
      </w:r>
      <w:r w:rsidR="00D0791A" w:rsidRPr="00312551">
        <w:rPr>
          <w:color w:val="C00000"/>
          <w:sz w:val="22"/>
          <w:szCs w:val="22"/>
        </w:rPr>
        <w:t xml:space="preserve"> Toute modification directe du code HTML dans le &lt;body&gt; est éliminatoire.</w:t>
      </w:r>
    </w:p>
    <w:p w14:paraId="12C391D1" w14:textId="77777777" w:rsidR="00A47CA8" w:rsidRDefault="00A47CA8" w:rsidP="00357A0E"/>
    <w:p w14:paraId="468DEA0A" w14:textId="0AB1385D" w:rsidR="00C16C07" w:rsidRDefault="001C25E6" w:rsidP="001C25E6">
      <w:pPr>
        <w:pStyle w:val="Titre1"/>
      </w:pPr>
      <w:bookmarkStart w:id="1" w:name="_Toc192838185"/>
      <w:r>
        <w:t>Travail à réaliser</w:t>
      </w:r>
      <w:bookmarkEnd w:id="1"/>
    </w:p>
    <w:p w14:paraId="6D8F72B2" w14:textId="7E69FD14" w:rsidR="001C25E6" w:rsidRDefault="001C25E6" w:rsidP="001C25E6">
      <w:pPr>
        <w:pStyle w:val="Titre2"/>
      </w:pPr>
      <w:bookmarkStart w:id="2" w:name="_Toc192838186"/>
      <w:r>
        <w:t>Styliser le formulaire</w:t>
      </w:r>
      <w:bookmarkEnd w:id="2"/>
    </w:p>
    <w:p w14:paraId="3416652C" w14:textId="1D964995" w:rsidR="00A80D7B" w:rsidRPr="00312551" w:rsidRDefault="001C25E6" w:rsidP="00A615F3">
      <w:pPr>
        <w:pStyle w:val="Paragraphedeliste"/>
        <w:numPr>
          <w:ilvl w:val="0"/>
          <w:numId w:val="8"/>
        </w:numPr>
        <w:rPr>
          <w:sz w:val="22"/>
          <w:szCs w:val="22"/>
        </w:rPr>
      </w:pPr>
      <w:r w:rsidRPr="00312551">
        <w:rPr>
          <w:sz w:val="22"/>
          <w:szCs w:val="22"/>
        </w:rPr>
        <w:t xml:space="preserve">Lier le fichier </w:t>
      </w:r>
      <w:r w:rsidRPr="00312551">
        <w:rPr>
          <w:b/>
          <w:bCs/>
          <w:sz w:val="22"/>
          <w:szCs w:val="22"/>
        </w:rPr>
        <w:t>style.css</w:t>
      </w:r>
      <w:r w:rsidRPr="00312551">
        <w:rPr>
          <w:sz w:val="22"/>
          <w:szCs w:val="22"/>
        </w:rPr>
        <w:t xml:space="preserve"> à la page </w:t>
      </w:r>
      <w:r w:rsidRPr="00312551">
        <w:rPr>
          <w:b/>
          <w:bCs/>
          <w:sz w:val="22"/>
          <w:szCs w:val="22"/>
        </w:rPr>
        <w:t>index.html</w:t>
      </w:r>
      <w:r w:rsidR="005D6E8E" w:rsidRPr="00312551">
        <w:rPr>
          <w:sz w:val="22"/>
          <w:szCs w:val="22"/>
        </w:rPr>
        <w:t>.</w:t>
      </w:r>
    </w:p>
    <w:p w14:paraId="0C4BDA4A" w14:textId="730A26B3" w:rsidR="007C5430" w:rsidRPr="00312551" w:rsidRDefault="001C25E6" w:rsidP="007C5430">
      <w:pPr>
        <w:pStyle w:val="Paragraphedeliste"/>
        <w:numPr>
          <w:ilvl w:val="0"/>
          <w:numId w:val="8"/>
        </w:numPr>
        <w:rPr>
          <w:sz w:val="22"/>
          <w:szCs w:val="22"/>
        </w:rPr>
      </w:pPr>
      <w:r w:rsidRPr="00312551">
        <w:rPr>
          <w:sz w:val="22"/>
          <w:szCs w:val="22"/>
        </w:rPr>
        <w:t xml:space="preserve">Compléter le fichier </w:t>
      </w:r>
      <w:r w:rsidRPr="00312551">
        <w:rPr>
          <w:b/>
          <w:bCs/>
          <w:sz w:val="22"/>
          <w:szCs w:val="22"/>
        </w:rPr>
        <w:t>style.css</w:t>
      </w:r>
      <w:r w:rsidRPr="00312551">
        <w:rPr>
          <w:sz w:val="22"/>
          <w:szCs w:val="22"/>
        </w:rPr>
        <w:t xml:space="preserve"> afin que la page corresponde à la maquette </w:t>
      </w:r>
      <w:r w:rsidR="00A80D7B" w:rsidRPr="00312551">
        <w:rPr>
          <w:sz w:val="22"/>
          <w:szCs w:val="22"/>
        </w:rPr>
        <w:t xml:space="preserve">ci-dessous : </w:t>
      </w:r>
    </w:p>
    <w:p w14:paraId="5DC56FB4" w14:textId="6800B947" w:rsidR="00D46337" w:rsidRDefault="00D46337" w:rsidP="00A80D7B">
      <w:pPr>
        <w:jc w:val="center"/>
      </w:pPr>
      <w:r w:rsidRPr="00D46337">
        <w:rPr>
          <w:noProof/>
        </w:rPr>
        <w:drawing>
          <wp:inline distT="0" distB="0" distL="0" distR="0" wp14:anchorId="7ED0BB3F" wp14:editId="1162A487">
            <wp:extent cx="6840855" cy="3083560"/>
            <wp:effectExtent l="19050" t="19050" r="17145" b="21590"/>
            <wp:docPr id="1852403312" name="Image 1" descr="Une image contenant texte, capture d’écran, Bleu électriqu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403312" name="Image 1" descr="Une image contenant texte, capture d’écran, Bleu électrique, Polic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083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3C6B65" w14:textId="09A33787" w:rsidR="009351BA" w:rsidRPr="005B7927" w:rsidRDefault="00A80D7B" w:rsidP="004C0CF9">
      <w:pPr>
        <w:pStyle w:val="Paragraphedeliste"/>
        <w:numPr>
          <w:ilvl w:val="0"/>
          <w:numId w:val="10"/>
        </w:numPr>
        <w:rPr>
          <w:sz w:val="22"/>
          <w:szCs w:val="22"/>
        </w:rPr>
      </w:pPr>
      <w:r w:rsidRPr="005B7927">
        <w:rPr>
          <w:sz w:val="22"/>
          <w:szCs w:val="22"/>
        </w:rPr>
        <w:t xml:space="preserve">Les couleurs utilisées sont stockées dans des variables au début du fichier </w:t>
      </w:r>
      <w:r w:rsidRPr="005B7927">
        <w:rPr>
          <w:b/>
          <w:bCs/>
          <w:sz w:val="22"/>
          <w:szCs w:val="22"/>
        </w:rPr>
        <w:t>style.css</w:t>
      </w:r>
      <w:r w:rsidR="005D6E8E" w:rsidRPr="005B7927">
        <w:rPr>
          <w:sz w:val="22"/>
          <w:szCs w:val="22"/>
        </w:rPr>
        <w:t>.</w:t>
      </w:r>
    </w:p>
    <w:p w14:paraId="2A438EFE" w14:textId="740F1D6E" w:rsidR="001E5877" w:rsidRPr="005B7927" w:rsidRDefault="001E5877" w:rsidP="004C0CF9">
      <w:pPr>
        <w:pStyle w:val="Paragraphedeliste"/>
        <w:numPr>
          <w:ilvl w:val="0"/>
          <w:numId w:val="10"/>
        </w:numPr>
        <w:rPr>
          <w:sz w:val="22"/>
          <w:szCs w:val="22"/>
        </w:rPr>
      </w:pPr>
      <w:r w:rsidRPr="005B7927">
        <w:rPr>
          <w:sz w:val="22"/>
          <w:szCs w:val="22"/>
        </w:rPr>
        <w:t>La police de la page est « </w:t>
      </w:r>
      <w:r w:rsidRPr="00CA241A">
        <w:rPr>
          <w:b/>
          <w:bCs/>
          <w:sz w:val="22"/>
          <w:szCs w:val="22"/>
        </w:rPr>
        <w:t>Verdana</w:t>
      </w:r>
      <w:r w:rsidRPr="005B7927">
        <w:rPr>
          <w:sz w:val="22"/>
          <w:szCs w:val="22"/>
        </w:rPr>
        <w:t> »</w:t>
      </w:r>
      <w:r w:rsidR="00111EAD" w:rsidRPr="005B7927">
        <w:rPr>
          <w:sz w:val="22"/>
          <w:szCs w:val="22"/>
        </w:rPr>
        <w:t>.</w:t>
      </w:r>
    </w:p>
    <w:p w14:paraId="23007614" w14:textId="20379E0C" w:rsidR="004C0CF9" w:rsidRPr="005B7927" w:rsidRDefault="004C0CF9" w:rsidP="004C0CF9">
      <w:pPr>
        <w:pStyle w:val="Paragraphedeliste"/>
        <w:numPr>
          <w:ilvl w:val="0"/>
          <w:numId w:val="10"/>
        </w:numPr>
        <w:rPr>
          <w:sz w:val="22"/>
          <w:szCs w:val="22"/>
        </w:rPr>
      </w:pPr>
      <w:r w:rsidRPr="005B7927">
        <w:rPr>
          <w:sz w:val="22"/>
          <w:szCs w:val="22"/>
        </w:rPr>
        <w:t xml:space="preserve">Le cadre contenant le formulaire fait </w:t>
      </w:r>
      <w:r w:rsidRPr="00CA241A">
        <w:rPr>
          <w:b/>
          <w:bCs/>
          <w:sz w:val="22"/>
          <w:szCs w:val="22"/>
        </w:rPr>
        <w:t>800px</w:t>
      </w:r>
      <w:r w:rsidRPr="005B7927">
        <w:rPr>
          <w:sz w:val="22"/>
          <w:szCs w:val="22"/>
        </w:rPr>
        <w:t xml:space="preserve"> de large et est centré dans la page.</w:t>
      </w:r>
    </w:p>
    <w:p w14:paraId="2743531D" w14:textId="77777777" w:rsidR="004F075B" w:rsidRPr="004F075B" w:rsidRDefault="001E5877" w:rsidP="004F075B">
      <w:pPr>
        <w:pStyle w:val="Paragraphedeliste"/>
        <w:numPr>
          <w:ilvl w:val="0"/>
          <w:numId w:val="10"/>
        </w:numPr>
      </w:pPr>
      <w:r w:rsidRPr="00CA241A">
        <w:rPr>
          <w:sz w:val="22"/>
          <w:szCs w:val="22"/>
        </w:rPr>
        <w:t xml:space="preserve">Les labels font </w:t>
      </w:r>
      <w:r w:rsidRPr="00CA241A">
        <w:rPr>
          <w:b/>
          <w:bCs/>
          <w:sz w:val="22"/>
          <w:szCs w:val="22"/>
        </w:rPr>
        <w:t>240px</w:t>
      </w:r>
      <w:r w:rsidRPr="00CA241A">
        <w:rPr>
          <w:sz w:val="22"/>
          <w:szCs w:val="22"/>
        </w:rPr>
        <w:t xml:space="preserve"> de large</w:t>
      </w:r>
      <w:r w:rsidR="00CA241A">
        <w:rPr>
          <w:sz w:val="22"/>
          <w:szCs w:val="22"/>
        </w:rPr>
        <w:t>, l</w:t>
      </w:r>
      <w:r w:rsidR="00480358" w:rsidRPr="00CA241A">
        <w:rPr>
          <w:sz w:val="22"/>
          <w:szCs w:val="22"/>
        </w:rPr>
        <w:t xml:space="preserve">es champs du formulaire </w:t>
      </w:r>
      <w:r w:rsidR="00480358" w:rsidRPr="00CA241A">
        <w:rPr>
          <w:b/>
          <w:bCs/>
          <w:sz w:val="22"/>
          <w:szCs w:val="22"/>
        </w:rPr>
        <w:t>300px</w:t>
      </w:r>
      <w:r w:rsidR="00480358" w:rsidRPr="00CA241A">
        <w:rPr>
          <w:sz w:val="22"/>
          <w:szCs w:val="22"/>
        </w:rPr>
        <w:t xml:space="preserve"> </w:t>
      </w:r>
      <w:r w:rsidR="00CA241A">
        <w:rPr>
          <w:sz w:val="22"/>
          <w:szCs w:val="22"/>
        </w:rPr>
        <w:t xml:space="preserve">et le bouton </w:t>
      </w:r>
      <w:r w:rsidR="00CA241A" w:rsidRPr="00CA241A">
        <w:rPr>
          <w:b/>
          <w:bCs/>
          <w:sz w:val="22"/>
          <w:szCs w:val="22"/>
        </w:rPr>
        <w:t>200px</w:t>
      </w:r>
      <w:r w:rsidR="00111EAD" w:rsidRPr="00CA241A">
        <w:rPr>
          <w:sz w:val="22"/>
          <w:szCs w:val="22"/>
        </w:rPr>
        <w:t>.</w:t>
      </w:r>
    </w:p>
    <w:p w14:paraId="6F3AB3F7" w14:textId="77777777" w:rsidR="004F075B" w:rsidRPr="004F075B" w:rsidRDefault="004F075B" w:rsidP="004F075B">
      <w:pPr>
        <w:pStyle w:val="Paragraphedeliste"/>
      </w:pPr>
    </w:p>
    <w:p w14:paraId="1E09D661" w14:textId="5CD840CC" w:rsidR="00AD3EFF" w:rsidRDefault="007003D9" w:rsidP="004F075B">
      <w:pPr>
        <w:pStyle w:val="Titre2"/>
      </w:pPr>
      <w:bookmarkStart w:id="3" w:name="_Toc192838187"/>
      <w:r>
        <w:t>Ajouter votre Prénom et votre Nom</w:t>
      </w:r>
      <w:bookmarkEnd w:id="3"/>
    </w:p>
    <w:p w14:paraId="17C04F8F" w14:textId="1C0CB102" w:rsidR="00E21A68" w:rsidRPr="005B7927" w:rsidRDefault="007003D9" w:rsidP="005B7927">
      <w:pPr>
        <w:rPr>
          <w:i/>
          <w:iCs/>
          <w:color w:val="C00000"/>
          <w:sz w:val="22"/>
          <w:szCs w:val="22"/>
        </w:rPr>
      </w:pPr>
      <w:r w:rsidRPr="005B7927">
        <w:rPr>
          <w:b/>
          <w:bCs/>
          <w:sz w:val="22"/>
          <w:szCs w:val="22"/>
        </w:rPr>
        <w:t>En utilisant Javascript</w:t>
      </w:r>
      <w:r w:rsidRPr="005B7927">
        <w:rPr>
          <w:sz w:val="22"/>
          <w:szCs w:val="22"/>
        </w:rPr>
        <w:t>, vous devez remplacer « Prénom NOM » dans le pied de page par votre prénom et votre nom.</w:t>
      </w:r>
    </w:p>
    <w:p w14:paraId="11C09BFD" w14:textId="53E6BB4C" w:rsidR="00037A90" w:rsidRDefault="00037A90" w:rsidP="00037A90">
      <w:pPr>
        <w:jc w:val="center"/>
      </w:pPr>
      <w:r w:rsidRPr="00037A90">
        <w:rPr>
          <w:noProof/>
        </w:rPr>
        <w:drawing>
          <wp:inline distT="0" distB="0" distL="0" distR="0" wp14:anchorId="55AC42B3" wp14:editId="5F95FE11">
            <wp:extent cx="3277057" cy="371527"/>
            <wp:effectExtent l="19050" t="19050" r="19050" b="28575"/>
            <wp:docPr id="14159594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594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715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E631FB" w14:textId="52182095" w:rsidR="004F075B" w:rsidRDefault="004F075B">
      <w:r>
        <w:br w:type="page"/>
      </w:r>
    </w:p>
    <w:p w14:paraId="02A6C907" w14:textId="29D29150" w:rsidR="004F075B" w:rsidRDefault="004F075B" w:rsidP="004F075B">
      <w:pPr>
        <w:pStyle w:val="Titre2"/>
      </w:pPr>
      <w:bookmarkStart w:id="4" w:name="_Toc192838188"/>
      <w:r>
        <w:lastRenderedPageBreak/>
        <w:t>Contrôler le formulaire</w:t>
      </w:r>
      <w:bookmarkEnd w:id="4"/>
    </w:p>
    <w:p w14:paraId="1B577DBE" w14:textId="130B20CA" w:rsidR="004F075B" w:rsidRPr="006207ED" w:rsidRDefault="004F075B" w:rsidP="00357A0E">
      <w:pPr>
        <w:rPr>
          <w:b/>
          <w:bCs/>
          <w:sz w:val="22"/>
          <w:szCs w:val="22"/>
        </w:rPr>
      </w:pPr>
      <w:r w:rsidRPr="006207ED">
        <w:rPr>
          <w:b/>
          <w:bCs/>
          <w:sz w:val="22"/>
          <w:szCs w:val="22"/>
        </w:rPr>
        <w:t xml:space="preserve">Lorsque l’utilisateur clique sur le bouton « Suivant », le script doit contrôler les </w:t>
      </w:r>
      <w:r w:rsidR="00CE68E6" w:rsidRPr="006207ED">
        <w:rPr>
          <w:b/>
          <w:bCs/>
          <w:sz w:val="22"/>
          <w:szCs w:val="22"/>
        </w:rPr>
        <w:t>données saisies.</w:t>
      </w:r>
      <w:r w:rsidRPr="006207ED">
        <w:rPr>
          <w:b/>
          <w:bCs/>
          <w:sz w:val="22"/>
          <w:szCs w:val="22"/>
        </w:rPr>
        <w:t xml:space="preserve"> </w:t>
      </w:r>
    </w:p>
    <w:p w14:paraId="69C790BA" w14:textId="77777777" w:rsidR="004F075B" w:rsidRPr="006207ED" w:rsidRDefault="004F075B" w:rsidP="00357A0E">
      <w:pPr>
        <w:rPr>
          <w:sz w:val="22"/>
          <w:szCs w:val="22"/>
        </w:rPr>
      </w:pPr>
    </w:p>
    <w:p w14:paraId="2AF7091F" w14:textId="1160044A" w:rsidR="00CE68E6" w:rsidRPr="006207ED" w:rsidRDefault="00CE68E6" w:rsidP="00357A0E">
      <w:pPr>
        <w:rPr>
          <w:sz w:val="22"/>
          <w:szCs w:val="22"/>
        </w:rPr>
      </w:pPr>
      <w:r w:rsidRPr="006207ED">
        <w:rPr>
          <w:sz w:val="22"/>
          <w:szCs w:val="22"/>
        </w:rPr>
        <w:t xml:space="preserve">Le nom d’utilisateur doit avoir une longueur d’au moins 3 caractères. </w:t>
      </w:r>
      <w:r w:rsidRPr="006207ED">
        <w:rPr>
          <w:sz w:val="22"/>
          <w:szCs w:val="22"/>
        </w:rPr>
        <w:br/>
        <w:t xml:space="preserve">Dans le cas contraire, afficher </w:t>
      </w:r>
      <w:r w:rsidR="003C7E68" w:rsidRPr="006207ED">
        <w:rPr>
          <w:sz w:val="22"/>
          <w:szCs w:val="22"/>
        </w:rPr>
        <w:t>le</w:t>
      </w:r>
      <w:r w:rsidRPr="006207ED">
        <w:rPr>
          <w:sz w:val="22"/>
          <w:szCs w:val="22"/>
        </w:rPr>
        <w:t xml:space="preserve"> message d’erreur comme sur la capture suivante : </w:t>
      </w:r>
    </w:p>
    <w:p w14:paraId="7C2013BE" w14:textId="77777777" w:rsidR="00CE68E6" w:rsidRDefault="00CE68E6" w:rsidP="00357A0E"/>
    <w:p w14:paraId="7A6E4EF2" w14:textId="27FEEB38" w:rsidR="00690504" w:rsidRDefault="006A221B" w:rsidP="006A221B">
      <w:pPr>
        <w:jc w:val="center"/>
      </w:pPr>
      <w:r w:rsidRPr="006A221B">
        <w:rPr>
          <w:noProof/>
        </w:rPr>
        <w:drawing>
          <wp:inline distT="0" distB="0" distL="0" distR="0" wp14:anchorId="79927F35" wp14:editId="3621FD54">
            <wp:extent cx="6840855" cy="3175000"/>
            <wp:effectExtent l="19050" t="19050" r="17145" b="25400"/>
            <wp:docPr id="1425686457" name="Image 1" descr="Une image contenant texte, capture d’écran, Bleu électriqu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86457" name="Image 1" descr="Une image contenant texte, capture d’écran, Bleu électrique, Polic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175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636F23" w14:textId="77777777" w:rsidR="00690504" w:rsidRDefault="00690504" w:rsidP="00357A0E"/>
    <w:p w14:paraId="392536DE" w14:textId="54825E85" w:rsidR="003C7E68" w:rsidRPr="006207ED" w:rsidRDefault="003C7E68" w:rsidP="00357A0E">
      <w:pPr>
        <w:rPr>
          <w:sz w:val="22"/>
          <w:szCs w:val="22"/>
        </w:rPr>
      </w:pPr>
      <w:r w:rsidRPr="006207ED">
        <w:rPr>
          <w:sz w:val="22"/>
          <w:szCs w:val="22"/>
        </w:rPr>
        <w:t>Le mot de passe doit avoir une longueur minimum de 12 caractères.</w:t>
      </w:r>
      <w:r w:rsidRPr="006207ED">
        <w:rPr>
          <w:sz w:val="22"/>
          <w:szCs w:val="22"/>
        </w:rPr>
        <w:br/>
        <w:t xml:space="preserve">Dans le cas contraire, afficher le message d’erreur comme sur la capture ci-dessous : </w:t>
      </w:r>
    </w:p>
    <w:p w14:paraId="67DFE892" w14:textId="77777777" w:rsidR="007704C0" w:rsidRDefault="007704C0" w:rsidP="00357A0E"/>
    <w:p w14:paraId="5DDBF499" w14:textId="385A531C" w:rsidR="00C134CB" w:rsidRDefault="00C134CB" w:rsidP="00357A0E">
      <w:r w:rsidRPr="00C134CB">
        <w:rPr>
          <w:noProof/>
        </w:rPr>
        <w:drawing>
          <wp:inline distT="0" distB="0" distL="0" distR="0" wp14:anchorId="7C333CD3" wp14:editId="4D139F24">
            <wp:extent cx="6840855" cy="3261360"/>
            <wp:effectExtent l="0" t="0" r="0" b="0"/>
            <wp:docPr id="1827335810" name="Image 1" descr="Une image contenant texte, capture d’écran, Bleu électriqu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35810" name="Image 1" descr="Une image contenant texte, capture d’écran, Bleu électrique, Polic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BFCB" w14:textId="57438179" w:rsidR="007704C0" w:rsidRDefault="007704C0">
      <w:r>
        <w:br w:type="page"/>
      </w:r>
    </w:p>
    <w:p w14:paraId="53CAD7AC" w14:textId="0FBF3623" w:rsidR="007704C0" w:rsidRPr="006207ED" w:rsidRDefault="007704C0" w:rsidP="00357A0E">
      <w:pPr>
        <w:rPr>
          <w:sz w:val="22"/>
          <w:szCs w:val="22"/>
        </w:rPr>
      </w:pPr>
      <w:r w:rsidRPr="006207ED">
        <w:rPr>
          <w:sz w:val="22"/>
          <w:szCs w:val="22"/>
        </w:rPr>
        <w:lastRenderedPageBreak/>
        <w:t>Le mot de passe doit être saisi 2 fois. Vous devez contrôler que les 2 mots de passe saisis sont identiques.</w:t>
      </w:r>
    </w:p>
    <w:p w14:paraId="759EC1D4" w14:textId="77777777" w:rsidR="007704C0" w:rsidRPr="006207ED" w:rsidRDefault="007704C0" w:rsidP="00357A0E">
      <w:pPr>
        <w:rPr>
          <w:sz w:val="22"/>
          <w:szCs w:val="22"/>
        </w:rPr>
      </w:pPr>
      <w:r w:rsidRPr="006207ED">
        <w:rPr>
          <w:sz w:val="22"/>
          <w:szCs w:val="22"/>
        </w:rPr>
        <w:t xml:space="preserve">Dans le cas contraire, afficher le message d’erreur comme sur la capture ci-dessous : </w:t>
      </w:r>
    </w:p>
    <w:p w14:paraId="29079AB7" w14:textId="77777777" w:rsidR="007704C0" w:rsidRDefault="007704C0" w:rsidP="00357A0E"/>
    <w:p w14:paraId="0872BC15" w14:textId="2B1C3EB7" w:rsidR="009351BA" w:rsidRDefault="009351BA" w:rsidP="00357A0E">
      <w:r w:rsidRPr="009351BA">
        <w:rPr>
          <w:noProof/>
        </w:rPr>
        <w:drawing>
          <wp:inline distT="0" distB="0" distL="0" distR="0" wp14:anchorId="06CF7D2F" wp14:editId="5B23AD98">
            <wp:extent cx="6840855" cy="3228340"/>
            <wp:effectExtent l="0" t="0" r="0" b="0"/>
            <wp:docPr id="399832751" name="Image 1" descr="Une image contenant texte, capture d’écran, Bleu électriqu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32751" name="Image 1" descr="Une image contenant texte, capture d’écran, Bleu électrique, Polic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4394" w14:textId="77777777" w:rsidR="002C6727" w:rsidRDefault="002C6727" w:rsidP="00357A0E"/>
    <w:p w14:paraId="043B0CBC" w14:textId="77777777" w:rsidR="00C156C0" w:rsidRPr="006207ED" w:rsidRDefault="00C156C0" w:rsidP="00357A0E">
      <w:pPr>
        <w:rPr>
          <w:b/>
          <w:bCs/>
          <w:sz w:val="22"/>
          <w:szCs w:val="22"/>
        </w:rPr>
      </w:pPr>
      <w:r w:rsidRPr="006207ED">
        <w:rPr>
          <w:b/>
          <w:bCs/>
          <w:sz w:val="22"/>
          <w:szCs w:val="22"/>
        </w:rPr>
        <w:t xml:space="preserve">Si tous les contrôles précédents sont satisfaits : </w:t>
      </w:r>
    </w:p>
    <w:p w14:paraId="52BC6863" w14:textId="3F4CCE30" w:rsidR="00C156C0" w:rsidRPr="006207ED" w:rsidRDefault="00C156C0" w:rsidP="00C156C0">
      <w:pPr>
        <w:pStyle w:val="Paragraphedeliste"/>
        <w:numPr>
          <w:ilvl w:val="0"/>
          <w:numId w:val="10"/>
        </w:numPr>
        <w:rPr>
          <w:sz w:val="22"/>
          <w:szCs w:val="22"/>
        </w:rPr>
      </w:pPr>
      <w:r w:rsidRPr="006207ED">
        <w:rPr>
          <w:sz w:val="22"/>
          <w:szCs w:val="22"/>
        </w:rPr>
        <w:t>Afficher le message « Le formulaire est valide ! » </w:t>
      </w:r>
    </w:p>
    <w:p w14:paraId="5525A72C" w14:textId="58C5F75D" w:rsidR="00C156C0" w:rsidRPr="006207ED" w:rsidRDefault="00C156C0" w:rsidP="00C156C0">
      <w:pPr>
        <w:pStyle w:val="Paragraphedeliste"/>
        <w:numPr>
          <w:ilvl w:val="0"/>
          <w:numId w:val="10"/>
        </w:numPr>
        <w:rPr>
          <w:sz w:val="22"/>
          <w:szCs w:val="22"/>
        </w:rPr>
      </w:pPr>
      <w:r w:rsidRPr="006207ED">
        <w:rPr>
          <w:sz w:val="22"/>
          <w:szCs w:val="22"/>
        </w:rPr>
        <w:t>Modifier la couleur de fond de la page en vert.</w:t>
      </w:r>
    </w:p>
    <w:p w14:paraId="124EB67D" w14:textId="1CB84F9B" w:rsidR="003E2213" w:rsidRPr="00E21DBA" w:rsidRDefault="00E21DBA" w:rsidP="00C156C0">
      <w:pPr>
        <w:pStyle w:val="Paragraphedeliste"/>
        <w:numPr>
          <w:ilvl w:val="0"/>
          <w:numId w:val="10"/>
        </w:numPr>
        <w:rPr>
          <w:i/>
          <w:iCs/>
          <w:color w:val="7F7F7F" w:themeColor="text1" w:themeTint="80"/>
          <w:sz w:val="22"/>
          <w:szCs w:val="22"/>
        </w:rPr>
      </w:pPr>
      <w:r w:rsidRPr="00E21DBA">
        <w:rPr>
          <w:i/>
          <w:iCs/>
          <w:color w:val="7F7F7F" w:themeColor="text1" w:themeTint="80"/>
          <w:sz w:val="22"/>
          <w:szCs w:val="22"/>
        </w:rPr>
        <w:t>BONUS (facultatif)</w:t>
      </w:r>
      <w:r>
        <w:rPr>
          <w:i/>
          <w:iCs/>
          <w:color w:val="7F7F7F" w:themeColor="text1" w:themeTint="80"/>
          <w:sz w:val="22"/>
          <w:szCs w:val="22"/>
        </w:rPr>
        <w:t xml:space="preserve"> : </w:t>
      </w:r>
      <w:r w:rsidRPr="00E21DBA">
        <w:rPr>
          <w:i/>
          <w:iCs/>
          <w:color w:val="7F7F7F" w:themeColor="text1" w:themeTint="80"/>
          <w:sz w:val="22"/>
          <w:szCs w:val="22"/>
        </w:rPr>
        <w:t xml:space="preserve"> </w:t>
      </w:r>
      <w:r w:rsidR="003E2213" w:rsidRPr="00E21DBA">
        <w:rPr>
          <w:i/>
          <w:iCs/>
          <w:color w:val="7F7F7F" w:themeColor="text1" w:themeTint="80"/>
          <w:sz w:val="22"/>
          <w:szCs w:val="22"/>
        </w:rPr>
        <w:t>Stocker les informations saisie</w:t>
      </w:r>
      <w:r w:rsidR="00A158CC" w:rsidRPr="00E21DBA">
        <w:rPr>
          <w:i/>
          <w:iCs/>
          <w:color w:val="7F7F7F" w:themeColor="text1" w:themeTint="80"/>
          <w:sz w:val="22"/>
          <w:szCs w:val="22"/>
        </w:rPr>
        <w:t>s</w:t>
      </w:r>
      <w:r w:rsidR="003E2213" w:rsidRPr="00E21DBA">
        <w:rPr>
          <w:i/>
          <w:iCs/>
          <w:color w:val="7F7F7F" w:themeColor="text1" w:themeTint="80"/>
          <w:sz w:val="22"/>
          <w:szCs w:val="22"/>
        </w:rPr>
        <w:t xml:space="preserve"> dans un objet littéral </w:t>
      </w:r>
      <w:r w:rsidR="003F7BB2" w:rsidRPr="00E21DBA">
        <w:rPr>
          <w:i/>
          <w:iCs/>
          <w:color w:val="7F7F7F" w:themeColor="text1" w:themeTint="80"/>
          <w:sz w:val="22"/>
          <w:szCs w:val="22"/>
        </w:rPr>
        <w:t xml:space="preserve">contenant 2 attributs : </w:t>
      </w:r>
      <w:proofErr w:type="spellStart"/>
      <w:r w:rsidR="003F7BB2" w:rsidRPr="00E21DBA">
        <w:rPr>
          <w:b/>
          <w:bCs/>
          <w:i/>
          <w:iCs/>
          <w:color w:val="7F7F7F" w:themeColor="text1" w:themeTint="80"/>
          <w:sz w:val="22"/>
          <w:szCs w:val="22"/>
        </w:rPr>
        <w:t>username</w:t>
      </w:r>
      <w:proofErr w:type="spellEnd"/>
      <w:r w:rsidR="003F7BB2" w:rsidRPr="00E21DBA">
        <w:rPr>
          <w:i/>
          <w:iCs/>
          <w:color w:val="7F7F7F" w:themeColor="text1" w:themeTint="80"/>
          <w:sz w:val="22"/>
          <w:szCs w:val="22"/>
        </w:rPr>
        <w:t xml:space="preserve"> et </w:t>
      </w:r>
      <w:proofErr w:type="spellStart"/>
      <w:r w:rsidR="003F7BB2" w:rsidRPr="00E21DBA">
        <w:rPr>
          <w:b/>
          <w:bCs/>
          <w:i/>
          <w:iCs/>
          <w:color w:val="7F7F7F" w:themeColor="text1" w:themeTint="80"/>
          <w:sz w:val="22"/>
          <w:szCs w:val="22"/>
        </w:rPr>
        <w:t>password</w:t>
      </w:r>
      <w:proofErr w:type="spellEnd"/>
      <w:r w:rsidR="003F7BB2" w:rsidRPr="00E21DBA">
        <w:rPr>
          <w:i/>
          <w:iCs/>
          <w:color w:val="7F7F7F" w:themeColor="text1" w:themeTint="80"/>
          <w:sz w:val="22"/>
          <w:szCs w:val="22"/>
        </w:rPr>
        <w:t xml:space="preserve"> </w:t>
      </w:r>
      <w:r w:rsidR="003E2213" w:rsidRPr="00E21DBA">
        <w:rPr>
          <w:i/>
          <w:iCs/>
          <w:color w:val="7F7F7F" w:themeColor="text1" w:themeTint="80"/>
          <w:sz w:val="22"/>
          <w:szCs w:val="22"/>
        </w:rPr>
        <w:t>que vous stockerez dans une variable nommée « </w:t>
      </w:r>
      <w:proofErr w:type="spellStart"/>
      <w:r w:rsidR="003E2213" w:rsidRPr="00E21DBA">
        <w:rPr>
          <w:i/>
          <w:iCs/>
          <w:color w:val="7F7F7F" w:themeColor="text1" w:themeTint="80"/>
          <w:sz w:val="22"/>
          <w:szCs w:val="22"/>
        </w:rPr>
        <w:t>userNew</w:t>
      </w:r>
      <w:proofErr w:type="spellEnd"/>
      <w:r w:rsidR="003E2213" w:rsidRPr="00E21DBA">
        <w:rPr>
          <w:i/>
          <w:iCs/>
          <w:color w:val="7F7F7F" w:themeColor="text1" w:themeTint="80"/>
          <w:sz w:val="22"/>
          <w:szCs w:val="22"/>
        </w:rPr>
        <w:t> »</w:t>
      </w:r>
      <w:r w:rsidR="003F7BB2" w:rsidRPr="00E21DBA">
        <w:rPr>
          <w:i/>
          <w:iCs/>
          <w:color w:val="7F7F7F" w:themeColor="text1" w:themeTint="80"/>
          <w:sz w:val="22"/>
          <w:szCs w:val="22"/>
        </w:rPr>
        <w:t>.</w:t>
      </w:r>
    </w:p>
    <w:p w14:paraId="2C944AA3" w14:textId="52918DF5" w:rsidR="00C156C0" w:rsidRPr="006207ED" w:rsidRDefault="00C156C0" w:rsidP="00C156C0">
      <w:pPr>
        <w:rPr>
          <w:sz w:val="22"/>
          <w:szCs w:val="22"/>
        </w:rPr>
      </w:pPr>
      <w:r w:rsidRPr="006207ED">
        <w:rPr>
          <w:sz w:val="22"/>
          <w:szCs w:val="22"/>
        </w:rPr>
        <w:t xml:space="preserve">Capture du résultat attendu lorsque le formulaire est valide : </w:t>
      </w:r>
    </w:p>
    <w:p w14:paraId="1BF53B5B" w14:textId="7B2CA6B6" w:rsidR="002C6727" w:rsidRDefault="002C6727" w:rsidP="00357A0E">
      <w:r w:rsidRPr="002C6727">
        <w:rPr>
          <w:noProof/>
        </w:rPr>
        <w:drawing>
          <wp:inline distT="0" distB="0" distL="0" distR="0" wp14:anchorId="7B049EBB" wp14:editId="2BA69100">
            <wp:extent cx="6840855" cy="3254375"/>
            <wp:effectExtent l="0" t="0" r="0" b="3175"/>
            <wp:docPr id="81847999" name="Image 1" descr="Une image contenant texte, capture d’écran, Police, ver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7999" name="Image 1" descr="Une image contenant texte, capture d’écran, Police, vert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77FB" w14:textId="77777777" w:rsidR="00C6243B" w:rsidRDefault="00C6243B" w:rsidP="00BC5D2A">
      <w:pPr>
        <w:jc w:val="center"/>
      </w:pPr>
    </w:p>
    <w:p w14:paraId="03DDC06A" w14:textId="77777777" w:rsidR="00C6243B" w:rsidRDefault="00C6243B" w:rsidP="00BC5D2A">
      <w:pPr>
        <w:jc w:val="center"/>
      </w:pPr>
    </w:p>
    <w:p w14:paraId="6D2B4905" w14:textId="6F9E394C" w:rsidR="00C6243B" w:rsidRDefault="00152D4D" w:rsidP="00152D4D">
      <w:pPr>
        <w:pStyle w:val="Titre1"/>
      </w:pPr>
      <w:bookmarkStart w:id="5" w:name="_Toc192838189"/>
      <w:r>
        <w:lastRenderedPageBreak/>
        <w:t>Restitution du travail</w:t>
      </w:r>
      <w:bookmarkEnd w:id="5"/>
      <w:r>
        <w:t xml:space="preserve"> </w:t>
      </w:r>
    </w:p>
    <w:p w14:paraId="48191DAB" w14:textId="3429EE3F" w:rsidR="00650716" w:rsidRPr="006207ED" w:rsidRDefault="00152D4D" w:rsidP="00152D4D">
      <w:pPr>
        <w:rPr>
          <w:sz w:val="22"/>
          <w:szCs w:val="22"/>
        </w:rPr>
      </w:pPr>
      <w:r w:rsidRPr="006207ED">
        <w:rPr>
          <w:sz w:val="22"/>
          <w:szCs w:val="22"/>
        </w:rPr>
        <w:t xml:space="preserve">Lorsque vous avez terminé, compressez votre projet dans un </w:t>
      </w:r>
      <w:r w:rsidRPr="006207ED">
        <w:rPr>
          <w:b/>
          <w:bCs/>
          <w:sz w:val="22"/>
          <w:szCs w:val="22"/>
          <w:u w:val="single"/>
        </w:rPr>
        <w:t>fichier ZIP</w:t>
      </w:r>
      <w:r w:rsidRPr="006207ED">
        <w:rPr>
          <w:sz w:val="22"/>
          <w:szCs w:val="22"/>
        </w:rPr>
        <w:t xml:space="preserve"> </w:t>
      </w:r>
      <w:r w:rsidR="00650716" w:rsidRPr="006207ED">
        <w:rPr>
          <w:sz w:val="22"/>
          <w:szCs w:val="22"/>
        </w:rPr>
        <w:t>que vous nommerez : « </w:t>
      </w:r>
      <w:r w:rsidR="00650716" w:rsidRPr="006207ED">
        <w:rPr>
          <w:b/>
          <w:bCs/>
          <w:sz w:val="22"/>
          <w:szCs w:val="22"/>
        </w:rPr>
        <w:t>EVAL_JS_INSCIPTION_NOM_PRENOM</w:t>
      </w:r>
      <w:r w:rsidR="004D38A2" w:rsidRPr="006207ED">
        <w:rPr>
          <w:b/>
          <w:bCs/>
          <w:sz w:val="22"/>
          <w:szCs w:val="22"/>
        </w:rPr>
        <w:t>.zip</w:t>
      </w:r>
      <w:r w:rsidR="00650716" w:rsidRPr="006207ED">
        <w:rPr>
          <w:sz w:val="22"/>
          <w:szCs w:val="22"/>
        </w:rPr>
        <w:t> »</w:t>
      </w:r>
      <w:r w:rsidRPr="006207ED">
        <w:rPr>
          <w:sz w:val="22"/>
          <w:szCs w:val="22"/>
        </w:rPr>
        <w:t xml:space="preserve"> et </w:t>
      </w:r>
      <w:r w:rsidR="00650716" w:rsidRPr="006207ED">
        <w:rPr>
          <w:sz w:val="22"/>
          <w:szCs w:val="22"/>
        </w:rPr>
        <w:t>transmettez-le</w:t>
      </w:r>
      <w:r w:rsidRPr="006207ED">
        <w:rPr>
          <w:sz w:val="22"/>
          <w:szCs w:val="22"/>
        </w:rPr>
        <w:t xml:space="preserve"> par </w:t>
      </w:r>
      <w:r w:rsidR="004D38A2" w:rsidRPr="006207ED">
        <w:rPr>
          <w:sz w:val="22"/>
          <w:szCs w:val="22"/>
        </w:rPr>
        <w:t>courriel</w:t>
      </w:r>
      <w:r w:rsidRPr="006207ED">
        <w:rPr>
          <w:sz w:val="22"/>
          <w:szCs w:val="22"/>
        </w:rPr>
        <w:t xml:space="preserve"> au surveillant.</w:t>
      </w:r>
      <w:r w:rsidR="00650716" w:rsidRPr="006207ED">
        <w:rPr>
          <w:sz w:val="22"/>
          <w:szCs w:val="22"/>
        </w:rPr>
        <w:t xml:space="preserve"> (Remplacez NOM PRENOM par votre nom et prénom).</w:t>
      </w:r>
    </w:p>
    <w:p w14:paraId="309D2C98" w14:textId="77777777" w:rsidR="00BC5D2A" w:rsidRDefault="00BC5D2A" w:rsidP="00BC5D2A">
      <w:pPr>
        <w:jc w:val="center"/>
      </w:pPr>
    </w:p>
    <w:p w14:paraId="18C48CBA" w14:textId="77777777" w:rsidR="00287DDA" w:rsidRPr="00BC5D2A" w:rsidRDefault="000F73AC" w:rsidP="00BC5D2A">
      <w:pPr>
        <w:spacing w:before="100"/>
        <w:jc w:val="center"/>
      </w:pPr>
      <w:r w:rsidRPr="00BC5D2A">
        <w:rPr>
          <w:color w:val="77697A" w:themeColor="accent6" w:themeShade="BF"/>
        </w:rPr>
        <w:t xml:space="preserve">--- </w:t>
      </w:r>
      <w:r w:rsidR="0092419D" w:rsidRPr="00BC5D2A">
        <w:rPr>
          <w:color w:val="77697A" w:themeColor="accent6" w:themeShade="BF"/>
        </w:rPr>
        <w:t xml:space="preserve">  </w:t>
      </w:r>
      <w:r w:rsidRPr="00BC5D2A">
        <w:rPr>
          <w:color w:val="77697A" w:themeColor="accent6" w:themeShade="BF"/>
        </w:rPr>
        <w:t xml:space="preserve">FIN DU DOCUMENT </w:t>
      </w:r>
      <w:r w:rsidR="0092419D" w:rsidRPr="00BC5D2A">
        <w:rPr>
          <w:color w:val="77697A" w:themeColor="accent6" w:themeShade="BF"/>
        </w:rPr>
        <w:t xml:space="preserve">  </w:t>
      </w:r>
      <w:r w:rsidRPr="00BC5D2A">
        <w:rPr>
          <w:color w:val="77697A" w:themeColor="accent6" w:themeShade="BF"/>
        </w:rPr>
        <w:t>---</w:t>
      </w:r>
    </w:p>
    <w:sectPr w:rsidR="00287DDA" w:rsidRPr="00BC5D2A" w:rsidSect="00EE1684">
      <w:headerReference w:type="default" r:id="rId15"/>
      <w:footerReference w:type="default" r:id="rId16"/>
      <w:footerReference w:type="first" r:id="rId17"/>
      <w:pgSz w:w="11906" w:h="16838" w:code="9"/>
      <w:pgMar w:top="568" w:right="566" w:bottom="720" w:left="567" w:header="454" w:footer="18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176E3A" w14:textId="77777777" w:rsidR="00B769A3" w:rsidRDefault="00B769A3" w:rsidP="00A37D20">
      <w:r>
        <w:separator/>
      </w:r>
    </w:p>
  </w:endnote>
  <w:endnote w:type="continuationSeparator" w:id="0">
    <w:p w14:paraId="10183600" w14:textId="77777777" w:rsidR="00B769A3" w:rsidRDefault="00B769A3" w:rsidP="00A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48C589" w14:textId="260D8FAE" w:rsidR="00AA6CC2" w:rsidRPr="00AA6CC2" w:rsidRDefault="00070110" w:rsidP="00AA6CC2">
    <w:pPr>
      <w:jc w:val="right"/>
      <w:rPr>
        <w:rFonts w:eastAsiaTheme="majorEastAsia"/>
        <w:b/>
        <w:color w:val="808080" w:themeColor="background1" w:themeShade="80"/>
      </w:rPr>
    </w:pPr>
    <w:r>
      <w:rPr>
        <w:rFonts w:eastAsiaTheme="majorEastAsia"/>
        <w:noProof/>
      </w:rPr>
      <w:drawing>
        <wp:anchor distT="0" distB="0" distL="114300" distR="114300" simplePos="0" relativeHeight="251658240" behindDoc="0" locked="0" layoutInCell="1" allowOverlap="1" wp14:anchorId="691187CF" wp14:editId="609407B5">
          <wp:simplePos x="0" y="0"/>
          <wp:positionH relativeFrom="margin">
            <wp:posOffset>60960</wp:posOffset>
          </wp:positionH>
          <wp:positionV relativeFrom="paragraph">
            <wp:posOffset>12065</wp:posOffset>
          </wp:positionV>
          <wp:extent cx="259200" cy="259200"/>
          <wp:effectExtent l="0" t="0" r="7620" b="7620"/>
          <wp:wrapNone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9200" cy="25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3675" w:rsidRPr="00DF3675">
      <w:rPr>
        <w:rFonts w:eastAsiaTheme="majorEastAsia"/>
      </w:rPr>
      <w:t xml:space="preserve"> </w:t>
    </w:r>
    <w:sdt>
      <w:sdtPr>
        <w:rPr>
          <w:rFonts w:eastAsiaTheme="majorEastAsia"/>
          <w:i/>
          <w:color w:val="808080" w:themeColor="background1" w:themeShade="80"/>
        </w:rPr>
        <w:alias w:val="Titre "/>
        <w:tag w:val=""/>
        <w:id w:val="15463355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952F18">
          <w:rPr>
            <w:rFonts w:eastAsiaTheme="majorEastAsia"/>
            <w:i/>
            <w:color w:val="808080" w:themeColor="background1" w:themeShade="80"/>
          </w:rPr>
          <w:t>Évaluation Web Frontend</w:t>
        </w:r>
      </w:sdtContent>
    </w:sdt>
    <w:r w:rsidR="00DF3675" w:rsidRPr="002C1218">
      <w:rPr>
        <w:rFonts w:eastAsiaTheme="majorEastAsia"/>
        <w:color w:val="808080" w:themeColor="background1" w:themeShade="80"/>
      </w:rPr>
      <w:t xml:space="preserve">  | </w:t>
    </w:r>
    <w:r w:rsidR="00844966" w:rsidRPr="002C1218">
      <w:rPr>
        <w:rFonts w:eastAsiaTheme="majorEastAsia"/>
        <w:color w:val="808080" w:themeColor="background1" w:themeShade="80"/>
      </w:rPr>
      <w:t xml:space="preserve">Page </w:t>
    </w:r>
    <w:r w:rsidR="00844966" w:rsidRPr="002C1218">
      <w:rPr>
        <w:rFonts w:eastAsiaTheme="majorEastAsia"/>
        <w:b/>
        <w:color w:val="808080" w:themeColor="background1" w:themeShade="80"/>
      </w:rPr>
      <w:fldChar w:fldCharType="begin"/>
    </w:r>
    <w:r w:rsidR="00844966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844966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844966" w:rsidRPr="002C1218">
      <w:rPr>
        <w:rFonts w:eastAsiaTheme="majorEastAsia"/>
        <w:b/>
        <w:color w:val="808080" w:themeColor="background1" w:themeShade="80"/>
      </w:rPr>
      <w:fldChar w:fldCharType="end"/>
    </w:r>
    <w:r w:rsidR="00414C38">
      <w:rPr>
        <w:rFonts w:eastAsiaTheme="majorEastAsia"/>
        <w:b/>
        <w:color w:val="808080" w:themeColor="background1" w:themeShade="80"/>
      </w:rPr>
      <w:t xml:space="preserve"> </w:t>
    </w:r>
    <w:r w:rsidR="00AA6CC2">
      <w:rPr>
        <w:rFonts w:eastAsiaTheme="majorEastAsia"/>
        <w:b/>
        <w:color w:val="808080" w:themeColor="background1" w:themeShade="80"/>
      </w:rPr>
      <w:b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75"/>
      <w:gridCol w:w="2138"/>
      <w:gridCol w:w="1146"/>
      <w:gridCol w:w="2138"/>
      <w:gridCol w:w="2676"/>
    </w:tblGrid>
    <w:tr w:rsidR="009C0714" w14:paraId="6F7FB63C" w14:textId="77777777" w:rsidTr="000E67DE">
      <w:trPr>
        <w:trHeight w:hRule="exact" w:val="292"/>
        <w:jc w:val="center"/>
      </w:trPr>
      <w:tc>
        <w:tcPr>
          <w:tcW w:w="1250" w:type="pct"/>
          <w:vAlign w:val="center"/>
        </w:tcPr>
        <w:p w14:paraId="0601BF10" w14:textId="77777777" w:rsidR="009C0714" w:rsidRPr="000E67DE" w:rsidRDefault="00000000" w:rsidP="00016A68">
          <w:pPr>
            <w:pStyle w:val="Pieddepage"/>
            <w:rPr>
              <w:color w:val="A6A6A6" w:themeColor="background1" w:themeShade="A6"/>
              <w:sz w:val="16"/>
              <w:szCs w:val="16"/>
            </w:rPr>
          </w:pPr>
          <w:sdt>
            <w:sdtPr>
              <w:rPr>
                <w:color w:val="A6A6A6" w:themeColor="background1" w:themeShade="A6"/>
                <w:sz w:val="16"/>
                <w:szCs w:val="16"/>
              </w:rPr>
              <w:alias w:val="Auteur"/>
              <w:id w:val="54214575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r w:rsidR="00F82976">
                <w:rPr>
                  <w:color w:val="A6A6A6" w:themeColor="background1" w:themeShade="A6"/>
                  <w:sz w:val="16"/>
                  <w:szCs w:val="16"/>
                </w:rPr>
                <w:t>DEVOLDERE Mickael</w:t>
              </w:r>
            </w:sdtContent>
          </w:sdt>
        </w:p>
      </w:tc>
      <w:tc>
        <w:tcPr>
          <w:tcW w:w="1000" w:type="pct"/>
          <w:vMerge w:val="restart"/>
          <w:vAlign w:val="center"/>
        </w:tcPr>
        <w:p w14:paraId="0C0B85A8" w14:textId="77777777" w:rsidR="009C0714" w:rsidRPr="003C79A5" w:rsidRDefault="009C0714" w:rsidP="00707B5F">
          <w:pPr>
            <w:pStyle w:val="Pieddepage"/>
            <w:jc w:val="right"/>
            <w:rPr>
              <w:color w:val="A6A6A6" w:themeColor="background1" w:themeShade="A6"/>
              <w:sz w:val="18"/>
              <w:szCs w:val="18"/>
            </w:rPr>
          </w:pPr>
          <w:r w:rsidRPr="003C79A5">
            <w:rPr>
              <w:noProof/>
              <w:color w:val="A6A6A6" w:themeColor="background1" w:themeShade="A6"/>
              <w:sz w:val="18"/>
              <w:szCs w:val="18"/>
            </w:rPr>
            <w:drawing>
              <wp:inline distT="0" distB="0" distL="0" distR="0" wp14:anchorId="29F8A018" wp14:editId="42227D6E">
                <wp:extent cx="1144800" cy="399600"/>
                <wp:effectExtent l="0" t="0" r="0" b="635"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4800" cy="39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0" w:type="pct"/>
          <w:vMerge w:val="restart"/>
          <w:vAlign w:val="center"/>
        </w:tcPr>
        <w:p w14:paraId="31134464" w14:textId="77777777" w:rsidR="009C0714" w:rsidRPr="003C79A5" w:rsidRDefault="009C0714" w:rsidP="009C0714">
          <w:pPr>
            <w:pStyle w:val="Pieddepage"/>
            <w:jc w:val="center"/>
            <w:rPr>
              <w:noProof/>
              <w:color w:val="A6A6A6" w:themeColor="background1" w:themeShade="A6"/>
              <w:sz w:val="18"/>
              <w:szCs w:val="18"/>
            </w:rPr>
          </w:pPr>
          <w:r w:rsidRPr="005D0573">
            <w:rPr>
              <w:rFonts w:cstheme="minorHAnsi"/>
              <w:b/>
              <w:noProof/>
              <w:color w:val="006600"/>
              <w:sz w:val="40"/>
              <w:lang w:eastAsia="fr-FR"/>
            </w:rPr>
            <w:drawing>
              <wp:inline distT="0" distB="0" distL="0" distR="0" wp14:anchorId="4032AE17" wp14:editId="734D8CFB">
                <wp:extent cx="468000" cy="468000"/>
                <wp:effectExtent l="76200" t="38100" r="46355" b="103505"/>
                <wp:docPr id="12" name="Imag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2" cstate="print">
                          <a:alphaModFix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saturation sat="66000"/>
                                  </a14:imgEffect>
                                  <a14:imgEffect>
                                    <a14:brightnessContrast bright="-20000" contrast="2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468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00" w:type="pct"/>
          <w:vMerge w:val="restart"/>
          <w:vAlign w:val="center"/>
        </w:tcPr>
        <w:p w14:paraId="4B33794F" w14:textId="77777777" w:rsidR="009C0714" w:rsidRPr="003C79A5" w:rsidRDefault="009C0714" w:rsidP="00707B5F">
          <w:pPr>
            <w:pStyle w:val="Pieddepage"/>
            <w:rPr>
              <w:color w:val="A6A6A6" w:themeColor="background1" w:themeShade="A6"/>
              <w:sz w:val="18"/>
              <w:szCs w:val="18"/>
            </w:rPr>
          </w:pPr>
          <w:r w:rsidRPr="003C79A5">
            <w:rPr>
              <w:noProof/>
              <w:color w:val="A6A6A6" w:themeColor="background1" w:themeShade="A6"/>
              <w:sz w:val="18"/>
              <w:szCs w:val="18"/>
            </w:rPr>
            <w:drawing>
              <wp:inline distT="0" distB="0" distL="0" distR="0" wp14:anchorId="01267738" wp14:editId="3BB8408A">
                <wp:extent cx="1191600" cy="406800"/>
                <wp:effectExtent l="0" t="0" r="0" b="0"/>
                <wp:docPr id="13" name="Image 13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 descr="Une image contenant texte&#10;&#10;Description générée automatiquement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1600" cy="40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50" w:type="pct"/>
          <w:vAlign w:val="center"/>
        </w:tcPr>
        <w:p w14:paraId="10C1A265" w14:textId="77777777" w:rsidR="009C0714" w:rsidRPr="008761FC" w:rsidRDefault="009C0714" w:rsidP="009C0714">
          <w:pPr>
            <w:pStyle w:val="Pieddepage"/>
            <w:jc w:val="right"/>
          </w:pPr>
          <w:r w:rsidRPr="000E67DE">
            <w:rPr>
              <w:color w:val="A6A6A6" w:themeColor="background1" w:themeShade="A6"/>
              <w:sz w:val="16"/>
              <w:szCs w:val="16"/>
            </w:rPr>
            <w:t>R</w:t>
          </w:r>
          <w:r w:rsidR="00554D28">
            <w:rPr>
              <w:color w:val="A6A6A6" w:themeColor="background1" w:themeShade="A6"/>
              <w:sz w:val="16"/>
              <w:szCs w:val="16"/>
            </w:rPr>
            <w:t>é</w:t>
          </w:r>
          <w:r w:rsidRPr="000E67DE">
            <w:rPr>
              <w:color w:val="A6A6A6" w:themeColor="background1" w:themeShade="A6"/>
              <w:sz w:val="16"/>
              <w:szCs w:val="16"/>
            </w:rPr>
            <w:t xml:space="preserve">vision: </w:t>
          </w:r>
          <w:r w:rsidRPr="000E67DE">
            <w:rPr>
              <w:color w:val="A6A6A6" w:themeColor="background1" w:themeShade="A6"/>
              <w:sz w:val="16"/>
              <w:szCs w:val="16"/>
            </w:rPr>
            <w:fldChar w:fldCharType="begin"/>
          </w:r>
          <w:r w:rsidRPr="000E67DE">
            <w:rPr>
              <w:color w:val="A6A6A6" w:themeColor="background1" w:themeShade="A6"/>
              <w:sz w:val="16"/>
              <w:szCs w:val="16"/>
            </w:rPr>
            <w:instrText xml:space="preserve"> REVNUM  \# "# ##0" \* Arabic  \* MERGEFORMAT </w:instrText>
          </w:r>
          <w:r w:rsidRPr="000E67DE">
            <w:rPr>
              <w:color w:val="A6A6A6" w:themeColor="background1" w:themeShade="A6"/>
              <w:sz w:val="16"/>
              <w:szCs w:val="16"/>
            </w:rPr>
            <w:fldChar w:fldCharType="separate"/>
          </w:r>
          <w:r w:rsidR="00F82976">
            <w:rPr>
              <w:noProof/>
              <w:color w:val="A6A6A6" w:themeColor="background1" w:themeShade="A6"/>
              <w:sz w:val="16"/>
              <w:szCs w:val="16"/>
            </w:rPr>
            <w:t>1</w:t>
          </w:r>
          <w:r w:rsidRPr="000E67DE">
            <w:rPr>
              <w:color w:val="A6A6A6" w:themeColor="background1" w:themeShade="A6"/>
              <w:sz w:val="16"/>
              <w:szCs w:val="16"/>
            </w:rPr>
            <w:fldChar w:fldCharType="end"/>
          </w:r>
        </w:p>
      </w:tc>
    </w:tr>
    <w:tr w:rsidR="009C0714" w14:paraId="10F6D054" w14:textId="77777777" w:rsidTr="000E67DE">
      <w:trPr>
        <w:trHeight w:hRule="exact" w:val="283"/>
        <w:jc w:val="center"/>
      </w:trPr>
      <w:tc>
        <w:tcPr>
          <w:tcW w:w="1250" w:type="pct"/>
          <w:vAlign w:val="center"/>
        </w:tcPr>
        <w:p w14:paraId="117F08D2" w14:textId="77777777" w:rsidR="009C0714" w:rsidRPr="000E67DE" w:rsidRDefault="009C0714" w:rsidP="005C5A7D">
          <w:pPr>
            <w:rPr>
              <w:color w:val="A6A6A6" w:themeColor="background1" w:themeShade="A6"/>
              <w:sz w:val="16"/>
              <w:szCs w:val="16"/>
            </w:rPr>
          </w:pPr>
          <w:r w:rsidRPr="000E67DE">
            <w:rPr>
              <w:color w:val="A6A6A6" w:themeColor="background1" w:themeShade="A6"/>
              <w:sz w:val="16"/>
              <w:szCs w:val="16"/>
            </w:rPr>
            <w:t>CC BY-NC-SA</w:t>
          </w:r>
        </w:p>
      </w:tc>
      <w:tc>
        <w:tcPr>
          <w:tcW w:w="1000" w:type="pct"/>
          <w:vMerge/>
          <w:vAlign w:val="center"/>
        </w:tcPr>
        <w:p w14:paraId="51821EDA" w14:textId="77777777" w:rsidR="009C0714" w:rsidRPr="003C79A5" w:rsidRDefault="009C0714" w:rsidP="005C5A7D">
          <w:pPr>
            <w:pStyle w:val="Pieddepage"/>
            <w:rPr>
              <w:color w:val="A6A6A6" w:themeColor="background1" w:themeShade="A6"/>
              <w:sz w:val="18"/>
              <w:szCs w:val="18"/>
            </w:rPr>
          </w:pPr>
        </w:p>
      </w:tc>
      <w:tc>
        <w:tcPr>
          <w:tcW w:w="1000" w:type="pct"/>
          <w:vMerge/>
          <w:vAlign w:val="center"/>
        </w:tcPr>
        <w:p w14:paraId="07E684BD" w14:textId="77777777" w:rsidR="009C0714" w:rsidRPr="003C79A5" w:rsidRDefault="009C0714" w:rsidP="005C5A7D">
          <w:pPr>
            <w:pStyle w:val="Pieddepage"/>
            <w:rPr>
              <w:color w:val="A6A6A6" w:themeColor="background1" w:themeShade="A6"/>
              <w:sz w:val="18"/>
              <w:szCs w:val="18"/>
            </w:rPr>
          </w:pPr>
        </w:p>
      </w:tc>
      <w:tc>
        <w:tcPr>
          <w:tcW w:w="1000" w:type="pct"/>
          <w:vMerge/>
          <w:vAlign w:val="center"/>
        </w:tcPr>
        <w:p w14:paraId="317EFD95" w14:textId="77777777" w:rsidR="009C0714" w:rsidRPr="003C79A5" w:rsidRDefault="009C0714" w:rsidP="005C5A7D">
          <w:pPr>
            <w:pStyle w:val="Pieddepage"/>
            <w:rPr>
              <w:color w:val="A6A6A6" w:themeColor="background1" w:themeShade="A6"/>
              <w:sz w:val="18"/>
              <w:szCs w:val="18"/>
            </w:rPr>
          </w:pPr>
        </w:p>
      </w:tc>
      <w:tc>
        <w:tcPr>
          <w:tcW w:w="1250" w:type="pct"/>
          <w:vAlign w:val="center"/>
        </w:tcPr>
        <w:p w14:paraId="6FD31C6F" w14:textId="0C6141A2" w:rsidR="009C0714" w:rsidRPr="003C79A5" w:rsidRDefault="000E67DE" w:rsidP="005C5A7D">
          <w:pPr>
            <w:pStyle w:val="Pieddepage"/>
            <w:jc w:val="right"/>
            <w:rPr>
              <w:color w:val="A6A6A6" w:themeColor="background1" w:themeShade="A6"/>
              <w:sz w:val="18"/>
              <w:szCs w:val="18"/>
            </w:rPr>
          </w:pPr>
          <w:r w:rsidRPr="0085077C">
            <w:rPr>
              <w:rFonts w:cstheme="minorHAnsi"/>
              <w:i/>
              <w:iCs/>
              <w:color w:val="A6A6A6" w:themeColor="background1" w:themeShade="A6"/>
              <w:sz w:val="16"/>
              <w:szCs w:val="16"/>
            </w:rPr>
            <w:fldChar w:fldCharType="begin"/>
          </w:r>
          <w:r w:rsidRPr="0085077C">
            <w:rPr>
              <w:rFonts w:cstheme="minorHAnsi"/>
              <w:i/>
              <w:iCs/>
              <w:color w:val="A6A6A6" w:themeColor="background1" w:themeShade="A6"/>
              <w:sz w:val="16"/>
              <w:szCs w:val="16"/>
            </w:rPr>
            <w:instrText xml:space="preserve"> SAVEDATE  \@ "dd/MM/yyyy"  \* MERGEFORMAT </w:instrText>
          </w:r>
          <w:r w:rsidRPr="0085077C">
            <w:rPr>
              <w:rFonts w:cstheme="minorHAnsi"/>
              <w:i/>
              <w:iCs/>
              <w:color w:val="A6A6A6" w:themeColor="background1" w:themeShade="A6"/>
              <w:sz w:val="16"/>
              <w:szCs w:val="16"/>
            </w:rPr>
            <w:fldChar w:fldCharType="separate"/>
          </w:r>
          <w:r w:rsidR="00E21DBA">
            <w:rPr>
              <w:rFonts w:cstheme="minorHAnsi"/>
              <w:i/>
              <w:iCs/>
              <w:noProof/>
              <w:color w:val="A6A6A6" w:themeColor="background1" w:themeShade="A6"/>
              <w:sz w:val="16"/>
              <w:szCs w:val="16"/>
            </w:rPr>
            <w:t>14/03/2025</w:t>
          </w:r>
          <w:r w:rsidRPr="0085077C">
            <w:rPr>
              <w:rFonts w:cstheme="minorHAnsi"/>
              <w:i/>
              <w:iCs/>
              <w:color w:val="A6A6A6" w:themeColor="background1" w:themeShade="A6"/>
              <w:sz w:val="16"/>
              <w:szCs w:val="16"/>
            </w:rPr>
            <w:fldChar w:fldCharType="end"/>
          </w:r>
        </w:p>
      </w:tc>
    </w:tr>
    <w:tr w:rsidR="009C0714" w14:paraId="52440DFE" w14:textId="77777777" w:rsidTr="000E67DE">
      <w:trPr>
        <w:trHeight w:hRule="exact" w:val="283"/>
        <w:jc w:val="center"/>
      </w:trPr>
      <w:tc>
        <w:tcPr>
          <w:tcW w:w="1250" w:type="pct"/>
          <w:vAlign w:val="center"/>
        </w:tcPr>
        <w:p w14:paraId="67A2DFAF" w14:textId="77777777" w:rsidR="009C0714" w:rsidRPr="000E67DE" w:rsidRDefault="009C0714" w:rsidP="009C0714">
          <w:pPr>
            <w:pStyle w:val="Pieddepage"/>
            <w:rPr>
              <w:rFonts w:cstheme="minorHAnsi"/>
              <w:color w:val="A6A6A6" w:themeColor="background1" w:themeShade="A6"/>
              <w:sz w:val="16"/>
              <w:szCs w:val="16"/>
            </w:rPr>
          </w:pPr>
          <w:r w:rsidRPr="000E67DE">
            <w:rPr>
              <w:rFonts w:cstheme="minorHAnsi"/>
              <w:color w:val="A6A6A6" w:themeColor="background1" w:themeShade="A6"/>
              <w:sz w:val="16"/>
              <w:szCs w:val="16"/>
            </w:rPr>
            <w:fldChar w:fldCharType="begin"/>
          </w:r>
          <w:r w:rsidRPr="000E67DE">
            <w:rPr>
              <w:rFonts w:cstheme="minorHAnsi"/>
              <w:color w:val="A6A6A6" w:themeColor="background1" w:themeShade="A6"/>
              <w:sz w:val="16"/>
              <w:szCs w:val="16"/>
            </w:rPr>
            <w:instrText xml:space="preserve"> CREATEDATE  \@ "dd/MM/yyyy"  \* MERGEFORMAT </w:instrText>
          </w:r>
          <w:r w:rsidRPr="000E67DE">
            <w:rPr>
              <w:rFonts w:cstheme="minorHAnsi"/>
              <w:color w:val="A6A6A6" w:themeColor="background1" w:themeShade="A6"/>
              <w:sz w:val="16"/>
              <w:szCs w:val="16"/>
            </w:rPr>
            <w:fldChar w:fldCharType="separate"/>
          </w:r>
          <w:r w:rsidR="00F82976">
            <w:rPr>
              <w:rFonts w:cstheme="minorHAnsi"/>
              <w:noProof/>
              <w:color w:val="A6A6A6" w:themeColor="background1" w:themeShade="A6"/>
              <w:sz w:val="16"/>
              <w:szCs w:val="16"/>
            </w:rPr>
            <w:t>14/03/2025</w:t>
          </w:r>
          <w:r w:rsidRPr="000E67DE">
            <w:rPr>
              <w:rFonts w:cstheme="minorHAnsi"/>
              <w:color w:val="A6A6A6" w:themeColor="background1" w:themeShade="A6"/>
              <w:sz w:val="16"/>
              <w:szCs w:val="16"/>
            </w:rPr>
            <w:fldChar w:fldCharType="end"/>
          </w:r>
        </w:p>
        <w:p w14:paraId="6E6C2D1D" w14:textId="77777777" w:rsidR="009C0714" w:rsidRPr="000E67DE" w:rsidRDefault="009C0714" w:rsidP="005C5A7D">
          <w:pPr>
            <w:rPr>
              <w:color w:val="A6A6A6" w:themeColor="background1" w:themeShade="A6"/>
              <w:sz w:val="16"/>
              <w:szCs w:val="16"/>
            </w:rPr>
          </w:pPr>
        </w:p>
      </w:tc>
      <w:tc>
        <w:tcPr>
          <w:tcW w:w="1000" w:type="pct"/>
          <w:vMerge/>
          <w:vAlign w:val="center"/>
        </w:tcPr>
        <w:p w14:paraId="470BAAFE" w14:textId="77777777" w:rsidR="009C0714" w:rsidRPr="003C79A5" w:rsidRDefault="009C0714" w:rsidP="005C5A7D">
          <w:pPr>
            <w:pStyle w:val="Pieddepage"/>
            <w:rPr>
              <w:color w:val="A6A6A6" w:themeColor="background1" w:themeShade="A6"/>
              <w:sz w:val="18"/>
              <w:szCs w:val="18"/>
            </w:rPr>
          </w:pPr>
        </w:p>
      </w:tc>
      <w:tc>
        <w:tcPr>
          <w:tcW w:w="1000" w:type="pct"/>
          <w:vMerge/>
          <w:vAlign w:val="center"/>
        </w:tcPr>
        <w:p w14:paraId="25ABBD0C" w14:textId="77777777" w:rsidR="009C0714" w:rsidRPr="003C79A5" w:rsidRDefault="009C0714" w:rsidP="005C5A7D">
          <w:pPr>
            <w:pStyle w:val="Pieddepage"/>
            <w:rPr>
              <w:color w:val="A6A6A6" w:themeColor="background1" w:themeShade="A6"/>
              <w:sz w:val="18"/>
              <w:szCs w:val="18"/>
            </w:rPr>
          </w:pPr>
        </w:p>
      </w:tc>
      <w:tc>
        <w:tcPr>
          <w:tcW w:w="1000" w:type="pct"/>
          <w:vMerge/>
          <w:vAlign w:val="center"/>
        </w:tcPr>
        <w:p w14:paraId="488048FB" w14:textId="77777777" w:rsidR="009C0714" w:rsidRPr="003C79A5" w:rsidRDefault="009C0714" w:rsidP="005C5A7D">
          <w:pPr>
            <w:pStyle w:val="Pieddepage"/>
            <w:rPr>
              <w:color w:val="A6A6A6" w:themeColor="background1" w:themeShade="A6"/>
              <w:sz w:val="18"/>
              <w:szCs w:val="18"/>
            </w:rPr>
          </w:pPr>
        </w:p>
      </w:tc>
      <w:tc>
        <w:tcPr>
          <w:tcW w:w="1250" w:type="pct"/>
          <w:vAlign w:val="center"/>
        </w:tcPr>
        <w:p w14:paraId="7C7C93EE" w14:textId="77777777" w:rsidR="009C0714" w:rsidRDefault="000E67DE" w:rsidP="005C5A7D">
          <w:pPr>
            <w:pStyle w:val="Pieddepage"/>
            <w:jc w:val="right"/>
            <w:rPr>
              <w:color w:val="A6A6A6" w:themeColor="background1" w:themeShade="A6"/>
              <w:sz w:val="18"/>
              <w:szCs w:val="18"/>
            </w:rPr>
          </w:pPr>
          <w:r>
            <w:rPr>
              <w:rFonts w:cstheme="minorHAnsi"/>
              <w:i/>
              <w:iCs/>
              <w:color w:val="A6A6A6" w:themeColor="background1" w:themeShade="A6"/>
              <w:sz w:val="16"/>
              <w:szCs w:val="16"/>
            </w:rPr>
            <w:t xml:space="preserve"> </w:t>
          </w:r>
          <w:r w:rsidR="009C0714">
            <w:rPr>
              <w:rFonts w:cstheme="minorHAnsi"/>
              <w:i/>
              <w:iCs/>
              <w:color w:val="A6A6A6" w:themeColor="background1" w:themeShade="A6"/>
              <w:sz w:val="16"/>
              <w:szCs w:val="16"/>
            </w:rPr>
            <w:fldChar w:fldCharType="begin"/>
          </w:r>
          <w:r w:rsidR="009C0714">
            <w:rPr>
              <w:rFonts w:cstheme="minorHAnsi"/>
              <w:i/>
              <w:iCs/>
              <w:color w:val="A6A6A6" w:themeColor="background1" w:themeShade="A6"/>
              <w:sz w:val="16"/>
              <w:szCs w:val="16"/>
            </w:rPr>
            <w:instrText xml:space="preserve"> LASTSAVEDBY   \* MERGEFORMAT </w:instrText>
          </w:r>
          <w:r w:rsidR="009C0714">
            <w:rPr>
              <w:rFonts w:cstheme="minorHAnsi"/>
              <w:i/>
              <w:iCs/>
              <w:color w:val="A6A6A6" w:themeColor="background1" w:themeShade="A6"/>
              <w:sz w:val="16"/>
              <w:szCs w:val="16"/>
            </w:rPr>
            <w:fldChar w:fldCharType="end"/>
          </w:r>
        </w:p>
      </w:tc>
    </w:tr>
  </w:tbl>
  <w:p w14:paraId="17D99EEB" w14:textId="77777777" w:rsidR="001E761C" w:rsidRPr="009C0714" w:rsidRDefault="00F5151C" w:rsidP="009C0714">
    <w:pPr>
      <w:pStyle w:val="Pieddepage"/>
      <w:spacing w:line="240" w:lineRule="auto"/>
    </w:pPr>
    <w:r w:rsidRPr="0085077C">
      <w:rPr>
        <w:rFonts w:cstheme="minorHAnsi"/>
        <w:i/>
        <w:iCs/>
        <w:color w:val="A6A6A6" w:themeColor="background1" w:themeShade="A6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630D4A" w14:textId="77777777" w:rsidR="00B769A3" w:rsidRDefault="00B769A3" w:rsidP="00A37D20">
      <w:r>
        <w:separator/>
      </w:r>
    </w:p>
  </w:footnote>
  <w:footnote w:type="continuationSeparator" w:id="0">
    <w:p w14:paraId="28F220AD" w14:textId="77777777" w:rsidR="00B769A3" w:rsidRDefault="00B769A3" w:rsidP="00A3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09FC4" w14:textId="4BA133BE" w:rsidR="00CC301C" w:rsidRPr="00984BA8" w:rsidRDefault="00000000" w:rsidP="003C3296">
    <w:pPr>
      <w:jc w:val="right"/>
      <w:rPr>
        <w:rFonts w:eastAsiaTheme="majorEastAsia"/>
        <w:b/>
        <w:i/>
        <w:color w:val="808080" w:themeColor="background1" w:themeShade="80"/>
      </w:rPr>
    </w:pPr>
    <w:sdt>
      <w:sdtPr>
        <w:rPr>
          <w:rFonts w:eastAsiaTheme="majorEastAsia"/>
          <w:b/>
          <w:i/>
          <w:color w:val="808080" w:themeColor="background1" w:themeShade="80"/>
        </w:rPr>
        <w:alias w:val="Titre "/>
        <w:tag w:val=""/>
        <w:id w:val="-188143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952F18">
          <w:rPr>
            <w:rFonts w:eastAsiaTheme="majorEastAsia"/>
            <w:b/>
            <w:i/>
            <w:color w:val="808080" w:themeColor="background1" w:themeShade="80"/>
          </w:rPr>
          <w:t>Évaluation Web Frontend</w:t>
        </w:r>
      </w:sdtContent>
    </w:sdt>
    <w:r w:rsidR="009F7225" w:rsidRPr="002C1218">
      <w:rPr>
        <w:rFonts w:eastAsiaTheme="majorEastAsia"/>
        <w:b/>
        <w:i/>
        <w:color w:val="808080" w:themeColor="background1" w:themeShade="80"/>
      </w:rPr>
      <w:t xml:space="preserve"> </w:t>
    </w:r>
    <w:r w:rsidR="009F7225" w:rsidRPr="002C1218">
      <w:rPr>
        <w:rFonts w:eastAsiaTheme="majorEastAsia"/>
        <w:color w:val="808080" w:themeColor="background1" w:themeShade="80"/>
      </w:rPr>
      <w:t xml:space="preserve">| Page </w:t>
    </w:r>
    <w:r w:rsidR="009F7225" w:rsidRPr="002C1218">
      <w:rPr>
        <w:rFonts w:eastAsiaTheme="majorEastAsia"/>
        <w:b/>
        <w:color w:val="808080" w:themeColor="background1" w:themeShade="80"/>
      </w:rPr>
      <w:fldChar w:fldCharType="begin"/>
    </w:r>
    <w:r w:rsidR="009F7225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9F7225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9F7225" w:rsidRPr="002C1218">
      <w:rPr>
        <w:rFonts w:eastAsiaTheme="majorEastAsia"/>
        <w:b/>
        <w:color w:val="808080" w:themeColor="background1" w:themeShade="8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1C24"/>
    <w:multiLevelType w:val="hybridMultilevel"/>
    <w:tmpl w:val="59548774"/>
    <w:lvl w:ilvl="0" w:tplc="22882DE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E7626"/>
    <w:multiLevelType w:val="hybridMultilevel"/>
    <w:tmpl w:val="CDC491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60195"/>
    <w:multiLevelType w:val="hybridMultilevel"/>
    <w:tmpl w:val="953E11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127F3"/>
    <w:multiLevelType w:val="hybridMultilevel"/>
    <w:tmpl w:val="2DA444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10321"/>
    <w:multiLevelType w:val="hybridMultilevel"/>
    <w:tmpl w:val="6FB262B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C0000"/>
    <w:multiLevelType w:val="hybridMultilevel"/>
    <w:tmpl w:val="54E67F8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E47A5"/>
    <w:multiLevelType w:val="hybridMultilevel"/>
    <w:tmpl w:val="7F80E460"/>
    <w:lvl w:ilvl="0" w:tplc="22882D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30134"/>
    <w:multiLevelType w:val="hybridMultilevel"/>
    <w:tmpl w:val="9D6248E2"/>
    <w:lvl w:ilvl="0" w:tplc="EC5AD82A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3421E0"/>
    <w:multiLevelType w:val="hybridMultilevel"/>
    <w:tmpl w:val="1652BF20"/>
    <w:lvl w:ilvl="0" w:tplc="4D26F9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4C07A7"/>
    <w:multiLevelType w:val="hybridMultilevel"/>
    <w:tmpl w:val="00229250"/>
    <w:lvl w:ilvl="0" w:tplc="22882DE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873943">
    <w:abstractNumId w:val="8"/>
  </w:num>
  <w:num w:numId="2" w16cid:durableId="1639677368">
    <w:abstractNumId w:val="2"/>
  </w:num>
  <w:num w:numId="3" w16cid:durableId="1673336667">
    <w:abstractNumId w:val="4"/>
  </w:num>
  <w:num w:numId="4" w16cid:durableId="1486050618">
    <w:abstractNumId w:val="5"/>
  </w:num>
  <w:num w:numId="5" w16cid:durableId="1768498829">
    <w:abstractNumId w:val="7"/>
  </w:num>
  <w:num w:numId="6" w16cid:durableId="1647541089">
    <w:abstractNumId w:val="6"/>
  </w:num>
  <w:num w:numId="7" w16cid:durableId="132602221">
    <w:abstractNumId w:val="1"/>
  </w:num>
  <w:num w:numId="8" w16cid:durableId="614824234">
    <w:abstractNumId w:val="3"/>
  </w:num>
  <w:num w:numId="9" w16cid:durableId="1471902705">
    <w:abstractNumId w:val="0"/>
  </w:num>
  <w:num w:numId="10" w16cid:durableId="3604708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76"/>
    <w:rsid w:val="00016A68"/>
    <w:rsid w:val="00022D6C"/>
    <w:rsid w:val="00030CFE"/>
    <w:rsid w:val="000370B1"/>
    <w:rsid w:val="00037A90"/>
    <w:rsid w:val="00041EA5"/>
    <w:rsid w:val="000635EF"/>
    <w:rsid w:val="00070110"/>
    <w:rsid w:val="00077340"/>
    <w:rsid w:val="000869AF"/>
    <w:rsid w:val="0008783E"/>
    <w:rsid w:val="00087E7F"/>
    <w:rsid w:val="000B0310"/>
    <w:rsid w:val="000B1D94"/>
    <w:rsid w:val="000B6ED9"/>
    <w:rsid w:val="000E47A9"/>
    <w:rsid w:val="000E67DE"/>
    <w:rsid w:val="000F3429"/>
    <w:rsid w:val="000F7298"/>
    <w:rsid w:val="000F73AC"/>
    <w:rsid w:val="0010048B"/>
    <w:rsid w:val="00104200"/>
    <w:rsid w:val="00111EAD"/>
    <w:rsid w:val="00112950"/>
    <w:rsid w:val="00126541"/>
    <w:rsid w:val="00130C6F"/>
    <w:rsid w:val="0014787F"/>
    <w:rsid w:val="001524C1"/>
    <w:rsid w:val="00152D4D"/>
    <w:rsid w:val="00153D08"/>
    <w:rsid w:val="00181BA3"/>
    <w:rsid w:val="001824D8"/>
    <w:rsid w:val="00195E9D"/>
    <w:rsid w:val="001A6110"/>
    <w:rsid w:val="001B2C3F"/>
    <w:rsid w:val="001C24B3"/>
    <w:rsid w:val="001C25E6"/>
    <w:rsid w:val="001E3D02"/>
    <w:rsid w:val="001E5877"/>
    <w:rsid w:val="001E761C"/>
    <w:rsid w:val="001F0301"/>
    <w:rsid w:val="00201AD6"/>
    <w:rsid w:val="002030A5"/>
    <w:rsid w:val="00227747"/>
    <w:rsid w:val="00236165"/>
    <w:rsid w:val="00241CFB"/>
    <w:rsid w:val="00255698"/>
    <w:rsid w:val="00263655"/>
    <w:rsid w:val="002742F1"/>
    <w:rsid w:val="00287DDA"/>
    <w:rsid w:val="00290F65"/>
    <w:rsid w:val="00291346"/>
    <w:rsid w:val="00291DB0"/>
    <w:rsid w:val="002A0528"/>
    <w:rsid w:val="002B4D77"/>
    <w:rsid w:val="002B5A68"/>
    <w:rsid w:val="002C1218"/>
    <w:rsid w:val="002C2AFE"/>
    <w:rsid w:val="002C5991"/>
    <w:rsid w:val="002C6727"/>
    <w:rsid w:val="002E3313"/>
    <w:rsid w:val="003106A1"/>
    <w:rsid w:val="00312551"/>
    <w:rsid w:val="00316C2B"/>
    <w:rsid w:val="0032256C"/>
    <w:rsid w:val="0032337A"/>
    <w:rsid w:val="00331F12"/>
    <w:rsid w:val="00340279"/>
    <w:rsid w:val="00354BC2"/>
    <w:rsid w:val="00357A0E"/>
    <w:rsid w:val="0036420E"/>
    <w:rsid w:val="003657DA"/>
    <w:rsid w:val="00370D07"/>
    <w:rsid w:val="003837C1"/>
    <w:rsid w:val="00387238"/>
    <w:rsid w:val="003B07F9"/>
    <w:rsid w:val="003C3296"/>
    <w:rsid w:val="003C707D"/>
    <w:rsid w:val="003C79A5"/>
    <w:rsid w:val="003C7E68"/>
    <w:rsid w:val="003D1F49"/>
    <w:rsid w:val="003E2213"/>
    <w:rsid w:val="003F7BB2"/>
    <w:rsid w:val="004019AA"/>
    <w:rsid w:val="00414C38"/>
    <w:rsid w:val="004418F1"/>
    <w:rsid w:val="004676A9"/>
    <w:rsid w:val="00480358"/>
    <w:rsid w:val="00481652"/>
    <w:rsid w:val="00494727"/>
    <w:rsid w:val="004A15F2"/>
    <w:rsid w:val="004A7034"/>
    <w:rsid w:val="004B39B0"/>
    <w:rsid w:val="004B6D28"/>
    <w:rsid w:val="004C0CF9"/>
    <w:rsid w:val="004C1ABD"/>
    <w:rsid w:val="004D38A2"/>
    <w:rsid w:val="004F075B"/>
    <w:rsid w:val="004F5670"/>
    <w:rsid w:val="00501557"/>
    <w:rsid w:val="00526AFF"/>
    <w:rsid w:val="00551555"/>
    <w:rsid w:val="00553A26"/>
    <w:rsid w:val="00554D28"/>
    <w:rsid w:val="005566AC"/>
    <w:rsid w:val="00556F82"/>
    <w:rsid w:val="005719F8"/>
    <w:rsid w:val="00577138"/>
    <w:rsid w:val="00582983"/>
    <w:rsid w:val="00584537"/>
    <w:rsid w:val="00586E2A"/>
    <w:rsid w:val="005908DE"/>
    <w:rsid w:val="005B7927"/>
    <w:rsid w:val="005C09E1"/>
    <w:rsid w:val="005C209D"/>
    <w:rsid w:val="005C50AC"/>
    <w:rsid w:val="005C5A7D"/>
    <w:rsid w:val="005D0573"/>
    <w:rsid w:val="005D6E8E"/>
    <w:rsid w:val="005E3345"/>
    <w:rsid w:val="00606720"/>
    <w:rsid w:val="006067C4"/>
    <w:rsid w:val="00611C81"/>
    <w:rsid w:val="006177DB"/>
    <w:rsid w:val="006207ED"/>
    <w:rsid w:val="006277C7"/>
    <w:rsid w:val="0064323F"/>
    <w:rsid w:val="00650716"/>
    <w:rsid w:val="00651DF7"/>
    <w:rsid w:val="006649FD"/>
    <w:rsid w:val="00666306"/>
    <w:rsid w:val="00672D43"/>
    <w:rsid w:val="006800C8"/>
    <w:rsid w:val="00690504"/>
    <w:rsid w:val="006A221B"/>
    <w:rsid w:val="006C1FE9"/>
    <w:rsid w:val="006C74A9"/>
    <w:rsid w:val="006D28C4"/>
    <w:rsid w:val="006E0D11"/>
    <w:rsid w:val="006E554A"/>
    <w:rsid w:val="006F1BDA"/>
    <w:rsid w:val="007003D9"/>
    <w:rsid w:val="00707B5F"/>
    <w:rsid w:val="007163F1"/>
    <w:rsid w:val="00724466"/>
    <w:rsid w:val="00743D71"/>
    <w:rsid w:val="0075037C"/>
    <w:rsid w:val="007704C0"/>
    <w:rsid w:val="007A0A31"/>
    <w:rsid w:val="007A228E"/>
    <w:rsid w:val="007A7FE3"/>
    <w:rsid w:val="007C5430"/>
    <w:rsid w:val="007F056A"/>
    <w:rsid w:val="007F28C7"/>
    <w:rsid w:val="00802E6F"/>
    <w:rsid w:val="00804BEC"/>
    <w:rsid w:val="00810365"/>
    <w:rsid w:val="008235CF"/>
    <w:rsid w:val="00826A16"/>
    <w:rsid w:val="00827CED"/>
    <w:rsid w:val="00831AF5"/>
    <w:rsid w:val="008344B3"/>
    <w:rsid w:val="008344D5"/>
    <w:rsid w:val="00844966"/>
    <w:rsid w:val="0085077C"/>
    <w:rsid w:val="00852946"/>
    <w:rsid w:val="00857256"/>
    <w:rsid w:val="0085767F"/>
    <w:rsid w:val="008702BA"/>
    <w:rsid w:val="00873A9D"/>
    <w:rsid w:val="008761FC"/>
    <w:rsid w:val="00894020"/>
    <w:rsid w:val="00897799"/>
    <w:rsid w:val="008A2BBA"/>
    <w:rsid w:val="008B729C"/>
    <w:rsid w:val="008C0094"/>
    <w:rsid w:val="008C01C0"/>
    <w:rsid w:val="008C27E5"/>
    <w:rsid w:val="008C637C"/>
    <w:rsid w:val="008D6672"/>
    <w:rsid w:val="008E2B1D"/>
    <w:rsid w:val="008F1A21"/>
    <w:rsid w:val="009129A3"/>
    <w:rsid w:val="0092419D"/>
    <w:rsid w:val="009326D9"/>
    <w:rsid w:val="009351BA"/>
    <w:rsid w:val="00935E69"/>
    <w:rsid w:val="00937CFA"/>
    <w:rsid w:val="009466BD"/>
    <w:rsid w:val="00952F18"/>
    <w:rsid w:val="009542ED"/>
    <w:rsid w:val="0098027B"/>
    <w:rsid w:val="00984BA8"/>
    <w:rsid w:val="00991988"/>
    <w:rsid w:val="00994EC1"/>
    <w:rsid w:val="009A07C1"/>
    <w:rsid w:val="009A3EAE"/>
    <w:rsid w:val="009C0714"/>
    <w:rsid w:val="009C35B5"/>
    <w:rsid w:val="009C5A63"/>
    <w:rsid w:val="009D7F2E"/>
    <w:rsid w:val="009E31DF"/>
    <w:rsid w:val="009F23F1"/>
    <w:rsid w:val="009F2F97"/>
    <w:rsid w:val="009F7225"/>
    <w:rsid w:val="009F7F91"/>
    <w:rsid w:val="00A158CC"/>
    <w:rsid w:val="00A37D20"/>
    <w:rsid w:val="00A422A2"/>
    <w:rsid w:val="00A47CA8"/>
    <w:rsid w:val="00A62072"/>
    <w:rsid w:val="00A80D7B"/>
    <w:rsid w:val="00A811AE"/>
    <w:rsid w:val="00A82176"/>
    <w:rsid w:val="00A870F4"/>
    <w:rsid w:val="00A96584"/>
    <w:rsid w:val="00A97181"/>
    <w:rsid w:val="00AA09C0"/>
    <w:rsid w:val="00AA6CC2"/>
    <w:rsid w:val="00AB5B1D"/>
    <w:rsid w:val="00AC3756"/>
    <w:rsid w:val="00AD3EFF"/>
    <w:rsid w:val="00AE2532"/>
    <w:rsid w:val="00AF3DEB"/>
    <w:rsid w:val="00AF712C"/>
    <w:rsid w:val="00B05C66"/>
    <w:rsid w:val="00B110BF"/>
    <w:rsid w:val="00B610F5"/>
    <w:rsid w:val="00B61CD4"/>
    <w:rsid w:val="00B769A3"/>
    <w:rsid w:val="00B86EAC"/>
    <w:rsid w:val="00BA5CDE"/>
    <w:rsid w:val="00BC1927"/>
    <w:rsid w:val="00BC5D2A"/>
    <w:rsid w:val="00BD3D18"/>
    <w:rsid w:val="00BE07E8"/>
    <w:rsid w:val="00BE6710"/>
    <w:rsid w:val="00C134CB"/>
    <w:rsid w:val="00C156C0"/>
    <w:rsid w:val="00C16C07"/>
    <w:rsid w:val="00C215AE"/>
    <w:rsid w:val="00C46584"/>
    <w:rsid w:val="00C476EF"/>
    <w:rsid w:val="00C557F7"/>
    <w:rsid w:val="00C570DF"/>
    <w:rsid w:val="00C607A1"/>
    <w:rsid w:val="00C6243B"/>
    <w:rsid w:val="00C67959"/>
    <w:rsid w:val="00C764D3"/>
    <w:rsid w:val="00C80CB8"/>
    <w:rsid w:val="00C84B4C"/>
    <w:rsid w:val="00C9053E"/>
    <w:rsid w:val="00C9370C"/>
    <w:rsid w:val="00CA0FA0"/>
    <w:rsid w:val="00CA241A"/>
    <w:rsid w:val="00CA3F3A"/>
    <w:rsid w:val="00CB6A3D"/>
    <w:rsid w:val="00CC12C8"/>
    <w:rsid w:val="00CC2FD6"/>
    <w:rsid w:val="00CC301C"/>
    <w:rsid w:val="00CC56D5"/>
    <w:rsid w:val="00CE3922"/>
    <w:rsid w:val="00CE68E6"/>
    <w:rsid w:val="00CF0BCD"/>
    <w:rsid w:val="00CF6671"/>
    <w:rsid w:val="00D0791A"/>
    <w:rsid w:val="00D14D37"/>
    <w:rsid w:val="00D21A38"/>
    <w:rsid w:val="00D320AB"/>
    <w:rsid w:val="00D3354B"/>
    <w:rsid w:val="00D33713"/>
    <w:rsid w:val="00D41884"/>
    <w:rsid w:val="00D46337"/>
    <w:rsid w:val="00D567EF"/>
    <w:rsid w:val="00D6154E"/>
    <w:rsid w:val="00D65D25"/>
    <w:rsid w:val="00D768EA"/>
    <w:rsid w:val="00D84151"/>
    <w:rsid w:val="00D93C3F"/>
    <w:rsid w:val="00D9586E"/>
    <w:rsid w:val="00DA2551"/>
    <w:rsid w:val="00DB0998"/>
    <w:rsid w:val="00DD3847"/>
    <w:rsid w:val="00DD4326"/>
    <w:rsid w:val="00DD5F23"/>
    <w:rsid w:val="00DF3675"/>
    <w:rsid w:val="00DF7B1A"/>
    <w:rsid w:val="00E21A68"/>
    <w:rsid w:val="00E21DBA"/>
    <w:rsid w:val="00E32666"/>
    <w:rsid w:val="00E575DA"/>
    <w:rsid w:val="00E63A1F"/>
    <w:rsid w:val="00E65518"/>
    <w:rsid w:val="00E66C50"/>
    <w:rsid w:val="00E72556"/>
    <w:rsid w:val="00E90953"/>
    <w:rsid w:val="00EA2CC6"/>
    <w:rsid w:val="00EA54E0"/>
    <w:rsid w:val="00EA6E34"/>
    <w:rsid w:val="00EA70A5"/>
    <w:rsid w:val="00EC00CD"/>
    <w:rsid w:val="00ED3E98"/>
    <w:rsid w:val="00ED6117"/>
    <w:rsid w:val="00EE1684"/>
    <w:rsid w:val="00EE2C94"/>
    <w:rsid w:val="00EE5FCB"/>
    <w:rsid w:val="00EF38DB"/>
    <w:rsid w:val="00F04ED4"/>
    <w:rsid w:val="00F178BE"/>
    <w:rsid w:val="00F27F37"/>
    <w:rsid w:val="00F368D5"/>
    <w:rsid w:val="00F5151C"/>
    <w:rsid w:val="00F56B09"/>
    <w:rsid w:val="00F61186"/>
    <w:rsid w:val="00F82976"/>
    <w:rsid w:val="00F8300E"/>
    <w:rsid w:val="00FA2485"/>
    <w:rsid w:val="00FA3AA4"/>
    <w:rsid w:val="00FB1963"/>
    <w:rsid w:val="00FC6E25"/>
    <w:rsid w:val="00FD3DBD"/>
    <w:rsid w:val="00FE6234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8C4470"/>
  <w15:docId w15:val="{77107262-87E7-4AFF-A535-840FBD51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7DA"/>
  </w:style>
  <w:style w:type="paragraph" w:styleId="Titre1">
    <w:name w:val="heading 1"/>
    <w:basedOn w:val="Normal"/>
    <w:next w:val="Normal"/>
    <w:link w:val="Titre1Car"/>
    <w:uiPriority w:val="9"/>
    <w:qFormat/>
    <w:rsid w:val="002B5A68"/>
    <w:pPr>
      <w:pBdr>
        <w:top w:val="single" w:sz="24" w:space="0" w:color="498CF1" w:themeColor="background2" w:themeShade="BF"/>
        <w:left w:val="single" w:sz="24" w:space="0" w:color="498CF1" w:themeColor="background2" w:themeShade="BF"/>
        <w:bottom w:val="single" w:sz="24" w:space="0" w:color="498CF1" w:themeColor="background2" w:themeShade="BF"/>
        <w:right w:val="single" w:sz="24" w:space="0" w:color="498CF1" w:themeColor="background2" w:themeShade="BF"/>
      </w:pBdr>
      <w:shd w:val="clear" w:color="auto" w:fill="498CF1" w:themeFill="background2" w:themeFillShade="BF"/>
      <w:spacing w:before="240" w:after="24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57DA"/>
    <w:pPr>
      <w:pBdr>
        <w:top w:val="single" w:sz="24" w:space="0" w:color="DFEBF5" w:themeColor="accent1" w:themeTint="33"/>
        <w:left w:val="single" w:sz="24" w:space="0" w:color="DFEBF5" w:themeColor="accent1" w:themeTint="33"/>
        <w:bottom w:val="single" w:sz="24" w:space="0" w:color="DFEBF5" w:themeColor="accent1" w:themeTint="33"/>
        <w:right w:val="single" w:sz="24" w:space="0" w:color="DFEBF5" w:themeColor="accent1" w:themeTint="33"/>
      </w:pBdr>
      <w:shd w:val="clear" w:color="auto" w:fill="DFEBF5" w:themeFill="accent1" w:themeFillTint="33"/>
      <w:spacing w:before="240" w:after="24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B1D94"/>
    <w:pPr>
      <w:pBdr>
        <w:top w:val="single" w:sz="6" w:space="2" w:color="629DD1" w:themeColor="accent1"/>
      </w:pBdr>
      <w:spacing w:before="300" w:after="0"/>
      <w:outlineLvl w:val="2"/>
    </w:pPr>
    <w:rPr>
      <w:caps/>
      <w:color w:val="224E76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1D94"/>
    <w:pPr>
      <w:pBdr>
        <w:top w:val="dotted" w:sz="6" w:space="2" w:color="629DD1" w:themeColor="accent1"/>
      </w:pBdr>
      <w:spacing w:before="200" w:after="0"/>
      <w:outlineLvl w:val="3"/>
    </w:pPr>
    <w:rPr>
      <w:caps/>
      <w:color w:val="3476B1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1D94"/>
    <w:pPr>
      <w:pBdr>
        <w:bottom w:val="single" w:sz="6" w:space="1" w:color="629DD1" w:themeColor="accent1"/>
      </w:pBdr>
      <w:spacing w:before="200" w:after="0"/>
      <w:outlineLvl w:val="4"/>
    </w:pPr>
    <w:rPr>
      <w:caps/>
      <w:color w:val="3476B1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1D94"/>
    <w:pPr>
      <w:pBdr>
        <w:bottom w:val="dotted" w:sz="6" w:space="1" w:color="629DD1" w:themeColor="accent1"/>
      </w:pBdr>
      <w:spacing w:before="200" w:after="0"/>
      <w:outlineLvl w:val="5"/>
    </w:pPr>
    <w:rPr>
      <w:caps/>
      <w:color w:val="3476B1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1D94"/>
    <w:pPr>
      <w:spacing w:before="200" w:after="0"/>
      <w:outlineLvl w:val="6"/>
    </w:pPr>
    <w:rPr>
      <w:caps/>
      <w:color w:val="3476B1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1D9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1D9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B1D94"/>
    <w:pPr>
      <w:spacing w:after="0"/>
    </w:pPr>
    <w:rPr>
      <w:rFonts w:asciiTheme="majorHAnsi" w:eastAsiaTheme="majorEastAsia" w:hAnsiTheme="majorHAnsi" w:cstheme="majorBidi"/>
      <w:caps/>
      <w:color w:val="629DD1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B1D94"/>
    <w:rPr>
      <w:rFonts w:asciiTheme="majorHAnsi" w:eastAsiaTheme="majorEastAsia" w:hAnsiTheme="majorHAnsi" w:cstheme="majorBidi"/>
      <w:caps/>
      <w:color w:val="629DD1" w:themeColor="accent1"/>
      <w:spacing w:val="10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B5A68"/>
    <w:rPr>
      <w:caps/>
      <w:color w:val="FFFFFF" w:themeColor="background1"/>
      <w:spacing w:val="15"/>
      <w:sz w:val="22"/>
      <w:szCs w:val="22"/>
      <w:shd w:val="clear" w:color="auto" w:fill="498CF1" w:themeFill="background2" w:themeFillShade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1D94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0B1D94"/>
    <w:rPr>
      <w:caps/>
      <w:color w:val="595959" w:themeColor="text1" w:themeTint="A6"/>
      <w:spacing w:val="10"/>
      <w:sz w:val="21"/>
      <w:szCs w:val="21"/>
    </w:rPr>
  </w:style>
  <w:style w:type="character" w:styleId="Textedelespacerserv">
    <w:name w:val="Placeholder Text"/>
    <w:basedOn w:val="Policepardfaut"/>
    <w:uiPriority w:val="99"/>
    <w:semiHidden/>
    <w:rsid w:val="00263655"/>
    <w:rPr>
      <w:color w:val="808080"/>
    </w:rPr>
  </w:style>
  <w:style w:type="table" w:styleId="Grilledutableau">
    <w:name w:val="Table Grid"/>
    <w:basedOn w:val="Tableau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0B1D94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3657DA"/>
    <w:rPr>
      <w:caps/>
      <w:spacing w:val="15"/>
      <w:shd w:val="clear" w:color="auto" w:fill="DFEBF5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0B1D94"/>
    <w:rPr>
      <w:caps/>
      <w:color w:val="224E76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0B1D94"/>
    <w:rPr>
      <w:caps/>
      <w:color w:val="3476B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B1D94"/>
    <w:rPr>
      <w:caps/>
      <w:color w:val="3476B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B1D94"/>
    <w:rPr>
      <w:caps/>
      <w:color w:val="3476B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B1D94"/>
    <w:rPr>
      <w:caps/>
      <w:color w:val="3476B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B1D9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B1D9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B1D94"/>
    <w:rPr>
      <w:b/>
      <w:bCs/>
      <w:color w:val="3476B1" w:themeColor="accent1" w:themeShade="BF"/>
      <w:sz w:val="16"/>
      <w:szCs w:val="16"/>
    </w:rPr>
  </w:style>
  <w:style w:type="character" w:styleId="lev">
    <w:name w:val="Strong"/>
    <w:uiPriority w:val="22"/>
    <w:qFormat/>
    <w:rsid w:val="000B1D94"/>
    <w:rPr>
      <w:b/>
      <w:bCs/>
    </w:rPr>
  </w:style>
  <w:style w:type="character" w:styleId="Accentuation">
    <w:name w:val="Emphasis"/>
    <w:uiPriority w:val="20"/>
    <w:qFormat/>
    <w:rsid w:val="000B1D94"/>
    <w:rPr>
      <w:caps/>
      <w:color w:val="224E76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0B1D9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B1D9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B1D9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1D94"/>
    <w:pPr>
      <w:spacing w:before="240" w:after="240" w:line="240" w:lineRule="auto"/>
      <w:ind w:left="1080" w:right="1080"/>
      <w:jc w:val="center"/>
    </w:pPr>
    <w:rPr>
      <w:color w:val="629DD1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1D94"/>
    <w:rPr>
      <w:color w:val="629DD1" w:themeColor="accent1"/>
      <w:sz w:val="24"/>
      <w:szCs w:val="24"/>
    </w:rPr>
  </w:style>
  <w:style w:type="character" w:styleId="Accentuationlgre">
    <w:name w:val="Subtle Emphasis"/>
    <w:uiPriority w:val="19"/>
    <w:qFormat/>
    <w:rsid w:val="000B1D94"/>
    <w:rPr>
      <w:i/>
      <w:iCs/>
      <w:color w:val="224E76" w:themeColor="accent1" w:themeShade="7F"/>
    </w:rPr>
  </w:style>
  <w:style w:type="character" w:styleId="Accentuationintense">
    <w:name w:val="Intense Emphasis"/>
    <w:uiPriority w:val="21"/>
    <w:qFormat/>
    <w:rsid w:val="000B1D94"/>
    <w:rPr>
      <w:b/>
      <w:bCs/>
      <w:caps/>
      <w:color w:val="224E76" w:themeColor="accent1" w:themeShade="7F"/>
      <w:spacing w:val="10"/>
    </w:rPr>
  </w:style>
  <w:style w:type="character" w:styleId="Rfrencelgre">
    <w:name w:val="Subtle Reference"/>
    <w:uiPriority w:val="31"/>
    <w:qFormat/>
    <w:rsid w:val="000B1D94"/>
    <w:rPr>
      <w:b/>
      <w:bCs/>
      <w:color w:val="629DD1" w:themeColor="accent1"/>
    </w:rPr>
  </w:style>
  <w:style w:type="character" w:styleId="Rfrenceintense">
    <w:name w:val="Intense Reference"/>
    <w:uiPriority w:val="32"/>
    <w:qFormat/>
    <w:rsid w:val="000B1D94"/>
    <w:rPr>
      <w:b/>
      <w:bCs/>
      <w:i/>
      <w:iCs/>
      <w:caps/>
      <w:color w:val="629DD1" w:themeColor="accent1"/>
    </w:rPr>
  </w:style>
  <w:style w:type="character" w:styleId="Titredulivre">
    <w:name w:val="Book Title"/>
    <w:uiPriority w:val="33"/>
    <w:qFormat/>
    <w:rsid w:val="000B1D94"/>
    <w:rPr>
      <w:b/>
      <w:bCs/>
      <w:i/>
      <w:iC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37D20"/>
    <w:rPr>
      <w:color w:val="9454C3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D20"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D20"/>
  </w:style>
  <w:style w:type="character" w:customStyle="1" w:styleId="SansinterligneCar">
    <w:name w:val="Sans interligne Car"/>
    <w:basedOn w:val="Policepardfaut"/>
    <w:link w:val="Sansinterligne"/>
    <w:uiPriority w:val="1"/>
    <w:rsid w:val="00D41884"/>
  </w:style>
  <w:style w:type="paragraph" w:styleId="Textedebulles">
    <w:name w:val="Balloon Text"/>
    <w:basedOn w:val="Normal"/>
    <w:link w:val="TextedebullesC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/>
    </w:pPr>
    <w:rPr>
      <w:lang w:eastAsia="fr-FR"/>
    </w:r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  <w:insideV w:val="single" w:sz="8" w:space="0" w:color="89B5DC" w:themeColor="accent1" w:themeTint="BF"/>
      </w:tblBorders>
    </w:tblPr>
    <w:tcPr>
      <w:shd w:val="clear" w:color="auto" w:fill="D8E6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1" w:themeFillTint="7F"/>
      </w:tcPr>
    </w:tblStylePr>
    <w:tblStylePr w:type="band1Horz">
      <w:tblPr/>
      <w:tcPr>
        <w:shd w:val="clear" w:color="auto" w:fill="B0CDE8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sz="8" w:space="0" w:color="748AC3" w:themeColor="accent4" w:themeTint="BF"/>
        <w:left w:val="single" w:sz="8" w:space="0" w:color="748AC3" w:themeColor="accent4" w:themeTint="BF"/>
        <w:bottom w:val="single" w:sz="8" w:space="0" w:color="748AC3" w:themeColor="accent4" w:themeTint="BF"/>
        <w:right w:val="single" w:sz="8" w:space="0" w:color="748AC3" w:themeColor="accent4" w:themeTint="BF"/>
        <w:insideH w:val="single" w:sz="8" w:space="0" w:color="748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  <w:shd w:val="clear" w:color="auto" w:fill="4A66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sz="8" w:space="0" w:color="629DD1" w:themeColor="accent1"/>
        <w:left w:val="single" w:sz="8" w:space="0" w:color="629DD1" w:themeColor="accent1"/>
        <w:bottom w:val="single" w:sz="8" w:space="0" w:color="629DD1" w:themeColor="accent1"/>
        <w:right w:val="single" w:sz="8" w:space="0" w:color="629DD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band1Horz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  <w:insideV w:val="single" w:sz="8" w:space="0" w:color="9FABBE" w:themeColor="accent3" w:themeTint="BF"/>
      </w:tblBorders>
    </w:tblPr>
    <w:tcPr>
      <w:shd w:val="clear" w:color="auto" w:fill="DFE3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3" w:themeFillTint="7F"/>
      </w:tcPr>
    </w:tblStylePr>
    <w:tblStylePr w:type="band1Horz">
      <w:tblPr/>
      <w:tcPr>
        <w:shd w:val="clear" w:color="auto" w:fill="BFC7D4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  <w:shd w:val="clear" w:color="auto" w:fill="7F8FA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2479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17604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7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8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55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46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2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10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728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40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68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91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36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71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74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77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12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647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45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050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24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48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33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88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992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62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1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6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4763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205904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0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5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50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26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9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48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82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40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51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083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6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26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46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330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25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766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96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2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9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9271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168836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3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1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6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90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77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3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64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97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78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15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530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76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290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59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37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034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682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174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37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17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34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4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3762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11706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5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9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83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45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89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13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47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03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161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13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47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22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2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159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81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36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502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139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26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30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9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90265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124977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6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9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29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2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17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45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54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52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75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483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024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06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50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01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05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84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10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2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5744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21018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3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3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2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8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07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1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428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24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49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77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33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62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24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585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62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674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22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284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11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60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3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1316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113594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0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5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6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8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75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95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10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81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7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26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423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7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4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84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154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51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16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342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33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4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4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2603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72098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9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85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8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1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12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437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9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37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42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7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704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63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89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65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316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41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7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1446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20701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4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5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1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2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7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1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35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10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1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20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94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73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49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58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229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013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291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12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39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0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0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9429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6071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8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92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22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85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61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380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48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89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26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49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17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874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281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09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9579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567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63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40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5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5299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133295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04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3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9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85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72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53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71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516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96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47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99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45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713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973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15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71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9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8682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17251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6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3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2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20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40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25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58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04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50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39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24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36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29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57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29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149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2236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288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47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4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2809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5493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0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0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9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2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91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65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52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78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53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49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51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88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43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93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78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36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49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457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356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77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8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0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5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2728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155327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6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1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26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16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44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40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13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801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683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12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086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300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767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678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153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13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58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37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8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08364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19300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1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1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5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4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09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31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3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6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79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15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29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5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77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77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880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50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8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84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0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0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0088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4542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8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9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1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9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35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09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99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29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10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70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415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471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98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7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05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53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26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160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19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1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7637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12212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0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96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67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09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92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465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05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433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8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28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81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552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064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74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83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178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83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0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5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1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99944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21092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6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0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86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8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72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2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99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7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77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9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06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67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8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511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26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18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086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0368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79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82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3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8052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68833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0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0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6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82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33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95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44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37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81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49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04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469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29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58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265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41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151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28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9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4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1145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11124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1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19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3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3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62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09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10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159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07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03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8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17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69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138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39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256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98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34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8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32466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207496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8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5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4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4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5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96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95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76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53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47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538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40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05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16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39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7286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011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018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1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2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0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1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9944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3489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62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4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1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4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80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99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71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64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76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80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7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27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128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00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63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15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2883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417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393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37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3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4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9812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75801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06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89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74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84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76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0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71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42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47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500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2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06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138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19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6140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994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21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8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6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0713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15772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6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9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9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2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9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64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43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68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59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16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70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242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83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69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95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5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97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671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963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00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9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0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9.png"/><Relationship Id="rId1" Type="http://schemas.openxmlformats.org/officeDocument/2006/relationships/image" Target="media/image8.jpg"/><Relationship Id="rId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evoldere\Downloads\0%20MD%20Modele%20Cours%202.0.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E83BD82DF3547ECA30FCD922AB4E8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6F75F6-7019-46F0-97BA-9B4D3E5007B5}"/>
      </w:docPartPr>
      <w:docPartBody>
        <w:p w:rsidR="001413F6" w:rsidRDefault="00000000">
          <w:pPr>
            <w:pStyle w:val="6E83BD82DF3547ECA30FCD922AB4E8C7"/>
          </w:pPr>
          <w:r w:rsidRPr="005C5E97">
            <w:rPr>
              <w:rStyle w:val="Textedelespacerserv"/>
            </w:rPr>
            <w:t>[Objet ]</w:t>
          </w:r>
        </w:p>
      </w:docPartBody>
    </w:docPart>
    <w:docPart>
      <w:docPartPr>
        <w:name w:val="755391F716094C4B9D12D58EBB9C4F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0CAC60-B78D-4C58-AD14-787104B867CB}"/>
      </w:docPartPr>
      <w:docPartBody>
        <w:p w:rsidR="001413F6" w:rsidRDefault="00000000">
          <w:pPr>
            <w:pStyle w:val="755391F716094C4B9D12D58EBB9C4F2C"/>
          </w:pPr>
          <w:r w:rsidRPr="005B66BE">
            <w:rPr>
              <w:rStyle w:val="Textedelespacerserv"/>
            </w:rPr>
            <w:t>[Catégorie ]</w:t>
          </w:r>
        </w:p>
      </w:docPartBody>
    </w:docPart>
    <w:docPart>
      <w:docPartPr>
        <w:name w:val="3F0ED5CD27394504A0F4E3F43972D3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1DB334-6016-4DE2-8133-5692F42E404E}"/>
      </w:docPartPr>
      <w:docPartBody>
        <w:p w:rsidR="001413F6" w:rsidRDefault="00000000">
          <w:pPr>
            <w:pStyle w:val="3F0ED5CD27394504A0F4E3F43972D3A8"/>
          </w:pPr>
          <w:r w:rsidRPr="005B66BE">
            <w:rPr>
              <w:rStyle w:val="Textedelespacerserv"/>
            </w:rPr>
            <w:t>[État ]</w:t>
          </w:r>
        </w:p>
      </w:docPartBody>
    </w:docPart>
    <w:docPart>
      <w:docPartPr>
        <w:name w:val="12C7343BDF664FAAB63A1E6EF7B2B7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BF4ACE-0043-45E1-ADE2-710E1D5F7A09}"/>
      </w:docPartPr>
      <w:docPartBody>
        <w:p w:rsidR="001413F6" w:rsidRDefault="00000000">
          <w:pPr>
            <w:pStyle w:val="12C7343BDF664FAAB63A1E6EF7B2B78F"/>
          </w:pPr>
          <w:r w:rsidRPr="005B66BE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32"/>
    <w:rsid w:val="00026E4C"/>
    <w:rsid w:val="00030CFE"/>
    <w:rsid w:val="00093F40"/>
    <w:rsid w:val="001413F6"/>
    <w:rsid w:val="002B4D77"/>
    <w:rsid w:val="0060654A"/>
    <w:rsid w:val="00702DE7"/>
    <w:rsid w:val="008344B3"/>
    <w:rsid w:val="009466BD"/>
    <w:rsid w:val="00B82132"/>
    <w:rsid w:val="00F5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6E83BD82DF3547ECA30FCD922AB4E8C7">
    <w:name w:val="6E83BD82DF3547ECA30FCD922AB4E8C7"/>
  </w:style>
  <w:style w:type="paragraph" w:customStyle="1" w:styleId="755391F716094C4B9D12D58EBB9C4F2C">
    <w:name w:val="755391F716094C4B9D12D58EBB9C4F2C"/>
  </w:style>
  <w:style w:type="paragraph" w:customStyle="1" w:styleId="3F0ED5CD27394504A0F4E3F43972D3A8">
    <w:name w:val="3F0ED5CD27394504A0F4E3F43972D3A8"/>
  </w:style>
  <w:style w:type="paragraph" w:customStyle="1" w:styleId="12C7343BDF664FAAB63A1E6EF7B2B78F">
    <w:name w:val="12C7343BDF664FAAB63A1E6EF7B2B7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Élémentair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2020-01-20T00:00:00</PublishDate>
  <Abstract>DWWM : Niveau 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BBA3FE-7FBE-4BB2-9DD0-4B521791F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 MD Modele Cours 2.0.3</Template>
  <TotalTime>102</TotalTime>
  <Pages>5</Pages>
  <Words>506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Évaluation Web Frontend</vt:lpstr>
    </vt:vector>
  </TitlesOfParts>
  <Manager>MDevoldere@arfp.asso.fr</Manager>
  <Company>DEVOLDERE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Évaluation Web Frontend</dc:title>
  <dc:subject>Conception &amp; Développement Informatique</dc:subject>
  <dc:creator>DEVOLDERE Mickael</dc:creator>
  <cp:lastModifiedBy>DEVOLDERE Mickael</cp:lastModifiedBy>
  <cp:revision>38</cp:revision>
  <cp:lastPrinted>2021-10-22T15:31:00Z</cp:lastPrinted>
  <dcterms:created xsi:type="dcterms:W3CDTF">2025-03-14T07:07:00Z</dcterms:created>
  <dcterms:modified xsi:type="dcterms:W3CDTF">2025-07-28T07:15:00Z</dcterms:modified>
  <cp:category>Développer la partie dynamique des interfacesutilisateur web</cp:category>
  <cp:contentStatus>Évaluation formative</cp:contentStatus>
</cp:coreProperties>
</file>